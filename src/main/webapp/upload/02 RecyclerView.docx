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32296" w14:textId="351069CE" w:rsidR="00270E88" w:rsidRPr="00270E88" w:rsidRDefault="00C642FE" w:rsidP="00270E88">
      <w:pPr>
        <w:rPr>
          <w:sz w:val="48"/>
        </w:rPr>
      </w:pPr>
      <w:r>
        <w:rPr>
          <w:rFonts w:hint="eastAsia"/>
          <w:sz w:val="48"/>
        </w:rPr>
        <w:t>R</w:t>
      </w:r>
      <w:r>
        <w:rPr>
          <w:sz w:val="48"/>
        </w:rPr>
        <w:t>ecyclerView</w:t>
      </w:r>
    </w:p>
    <w:p w14:paraId="1DD7D787" w14:textId="5ABC56CF" w:rsidR="00D82FF1" w:rsidRDefault="00D82FF1" w:rsidP="00270E88">
      <w:r>
        <w:rPr>
          <w:rFonts w:hint="eastAsia"/>
        </w:rPr>
        <w:t>201</w:t>
      </w:r>
      <w:r w:rsidR="00F51617">
        <w:t>9</w:t>
      </w:r>
      <w:r>
        <w:rPr>
          <w:rFonts w:hint="eastAsia"/>
        </w:rPr>
        <w:t>-</w:t>
      </w:r>
      <w:r w:rsidR="00F51617">
        <w:t>09</w:t>
      </w:r>
      <w:r>
        <w:rPr>
          <w:rFonts w:hint="eastAsia"/>
        </w:rPr>
        <w:t>-</w:t>
      </w:r>
      <w:r w:rsidR="00F51617">
        <w:t>06</w:t>
      </w:r>
    </w:p>
    <w:p w14:paraId="7812761D" w14:textId="77777777" w:rsidR="00D82FF1" w:rsidRDefault="00D82FF1" w:rsidP="00270E88">
      <w:r>
        <w:rPr>
          <w:rFonts w:hint="eastAsia"/>
        </w:rPr>
        <w:t>이승진</w:t>
      </w:r>
    </w:p>
    <w:p w14:paraId="080C3D66" w14:textId="78DB7CAC" w:rsidR="00270E88" w:rsidRDefault="00270E88" w:rsidP="00270E88"/>
    <w:p w14:paraId="174ACEDE" w14:textId="77777777" w:rsidR="00E11DED" w:rsidRDefault="00E11DED" w:rsidP="00270E88"/>
    <w:p w14:paraId="129DF2DC" w14:textId="77777777" w:rsidR="00E11DED" w:rsidRDefault="00E11DED" w:rsidP="00E11DED">
      <w:pPr>
        <w:rPr>
          <w:b/>
          <w:sz w:val="28"/>
        </w:rPr>
      </w:pPr>
      <w:r w:rsidRPr="00C41030">
        <w:rPr>
          <w:rFonts w:hint="eastAsia"/>
          <w:b/>
          <w:sz w:val="28"/>
        </w:rPr>
        <w:t>학습목표</w:t>
      </w:r>
    </w:p>
    <w:p w14:paraId="507AA296" w14:textId="4391B0FF" w:rsidR="00E11DED" w:rsidRPr="001E6EB6" w:rsidRDefault="00C642FE" w:rsidP="00E11DED">
      <w:r>
        <w:t>RecyclerView</w:t>
      </w:r>
      <w:r w:rsidR="00E11DED">
        <w:t xml:space="preserve"> </w:t>
      </w:r>
      <w:r w:rsidR="00E11DED">
        <w:rPr>
          <w:rFonts w:hint="eastAsia"/>
        </w:rPr>
        <w:t xml:space="preserve">객체를 사용하여 </w:t>
      </w:r>
      <w:r w:rsidR="00E11DED" w:rsidRPr="001E6EB6">
        <w:t>문자</w:t>
      </w:r>
      <w:r w:rsidR="00E11DED">
        <w:rPr>
          <w:rFonts w:hint="eastAsia"/>
        </w:rPr>
        <w:t>열 목록을 화면에 표시하기</w:t>
      </w:r>
    </w:p>
    <w:p w14:paraId="2BBE9213" w14:textId="25DD4C0D" w:rsidR="00A13E91" w:rsidRDefault="00AC3507" w:rsidP="00E11DED">
      <w:r>
        <w:t xml:space="preserve">RecyclerView </w:t>
      </w:r>
      <w:r w:rsidR="00A13E91">
        <w:rPr>
          <w:rFonts w:hint="eastAsia"/>
        </w:rPr>
        <w:t>A</w:t>
      </w:r>
      <w:r w:rsidR="00A13E91">
        <w:t xml:space="preserve">dapter </w:t>
      </w:r>
      <w:r w:rsidR="00A13E91">
        <w:rPr>
          <w:rFonts w:hint="eastAsia"/>
        </w:rPr>
        <w:t>구현하기</w:t>
      </w:r>
    </w:p>
    <w:p w14:paraId="029C56FC" w14:textId="77777777" w:rsidR="00E11DED" w:rsidRDefault="00E11DED" w:rsidP="00270E88"/>
    <w:p w14:paraId="67123453" w14:textId="77777777" w:rsidR="00D82FF1" w:rsidRDefault="00D82FF1" w:rsidP="00270E88"/>
    <w:p w14:paraId="3E3A0947" w14:textId="77777777" w:rsidR="00FD2B15" w:rsidRPr="00C41030" w:rsidRDefault="00FD2B15" w:rsidP="00270E88">
      <w:pPr>
        <w:rPr>
          <w:b/>
          <w:sz w:val="28"/>
        </w:rPr>
      </w:pPr>
      <w:r w:rsidRPr="00C41030">
        <w:rPr>
          <w:rFonts w:hint="eastAsia"/>
          <w:b/>
          <w:sz w:val="28"/>
        </w:rPr>
        <w:t>목차</w:t>
      </w:r>
    </w:p>
    <w:p w14:paraId="773AE120" w14:textId="77777777" w:rsidR="00FD2B15" w:rsidRPr="00FD2B15" w:rsidRDefault="00FD2B15" w:rsidP="00270E88">
      <w:pPr>
        <w:rPr>
          <w:b/>
        </w:rPr>
      </w:pPr>
    </w:p>
    <w:p w14:paraId="2DEA5587" w14:textId="2A0BD66E" w:rsidR="001B755A" w:rsidRDefault="00FD2B15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"1-2" \h \z \u</w:instrText>
      </w:r>
      <w:r>
        <w:instrText xml:space="preserve"> </w:instrText>
      </w:r>
      <w:r>
        <w:fldChar w:fldCharType="separate"/>
      </w:r>
      <w:hyperlink w:anchor="_Toc18868907" w:history="1">
        <w:r w:rsidR="001B755A" w:rsidRPr="008A61B1">
          <w:rPr>
            <w:rStyle w:val="Hyperlink"/>
            <w:rFonts w:hAnsi="굴림체"/>
            <w:noProof/>
          </w:rPr>
          <w:t>1.</w:t>
        </w:r>
        <w:r w:rsidR="001B755A" w:rsidRPr="008A61B1">
          <w:rPr>
            <w:rStyle w:val="Hyperlink"/>
            <w:noProof/>
          </w:rPr>
          <w:t xml:space="preserve"> RecyclerView 구현 방법</w:t>
        </w:r>
        <w:r w:rsidR="001B755A">
          <w:rPr>
            <w:noProof/>
            <w:webHidden/>
          </w:rPr>
          <w:tab/>
        </w:r>
        <w:r w:rsidR="001B755A">
          <w:rPr>
            <w:noProof/>
            <w:webHidden/>
          </w:rPr>
          <w:fldChar w:fldCharType="begin"/>
        </w:r>
        <w:r w:rsidR="001B755A">
          <w:rPr>
            <w:noProof/>
            <w:webHidden/>
          </w:rPr>
          <w:instrText xml:space="preserve"> PAGEREF _Toc18868907 \h </w:instrText>
        </w:r>
        <w:r w:rsidR="001B755A">
          <w:rPr>
            <w:noProof/>
            <w:webHidden/>
          </w:rPr>
        </w:r>
        <w:r w:rsidR="001B755A">
          <w:rPr>
            <w:noProof/>
            <w:webHidden/>
          </w:rPr>
          <w:fldChar w:fldCharType="separate"/>
        </w:r>
        <w:r w:rsidR="001B755A">
          <w:rPr>
            <w:noProof/>
            <w:webHidden/>
          </w:rPr>
          <w:t>2</w:t>
        </w:r>
        <w:r w:rsidR="001B755A">
          <w:rPr>
            <w:noProof/>
            <w:webHidden/>
          </w:rPr>
          <w:fldChar w:fldCharType="end"/>
        </w:r>
      </w:hyperlink>
    </w:p>
    <w:p w14:paraId="11DFF6DC" w14:textId="259CA60D" w:rsidR="001B755A" w:rsidRDefault="007C00E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18868908" w:history="1">
        <w:r w:rsidR="001B755A" w:rsidRPr="008A61B1">
          <w:rPr>
            <w:rStyle w:val="Hyperlink"/>
            <w:noProof/>
          </w:rPr>
          <w:t>1) 문자열 목록을 표시하기 위해 필요한 클래스</w:t>
        </w:r>
        <w:r w:rsidR="001B755A">
          <w:rPr>
            <w:noProof/>
            <w:webHidden/>
          </w:rPr>
          <w:tab/>
        </w:r>
        <w:r w:rsidR="001B755A">
          <w:rPr>
            <w:noProof/>
            <w:webHidden/>
          </w:rPr>
          <w:fldChar w:fldCharType="begin"/>
        </w:r>
        <w:r w:rsidR="001B755A">
          <w:rPr>
            <w:noProof/>
            <w:webHidden/>
          </w:rPr>
          <w:instrText xml:space="preserve"> PAGEREF _Toc18868908 \h </w:instrText>
        </w:r>
        <w:r w:rsidR="001B755A">
          <w:rPr>
            <w:noProof/>
            <w:webHidden/>
          </w:rPr>
        </w:r>
        <w:r w:rsidR="001B755A">
          <w:rPr>
            <w:noProof/>
            <w:webHidden/>
          </w:rPr>
          <w:fldChar w:fldCharType="separate"/>
        </w:r>
        <w:r w:rsidR="001B755A">
          <w:rPr>
            <w:noProof/>
            <w:webHidden/>
          </w:rPr>
          <w:t>2</w:t>
        </w:r>
        <w:r w:rsidR="001B755A">
          <w:rPr>
            <w:noProof/>
            <w:webHidden/>
          </w:rPr>
          <w:fldChar w:fldCharType="end"/>
        </w:r>
      </w:hyperlink>
    </w:p>
    <w:p w14:paraId="580E0F17" w14:textId="35102DD7" w:rsidR="001B755A" w:rsidRDefault="007C00E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18868909" w:history="1">
        <w:r w:rsidR="001B755A" w:rsidRPr="008A61B1">
          <w:rPr>
            <w:rStyle w:val="Hyperlink"/>
            <w:noProof/>
          </w:rPr>
          <w:t>2) layout resource XML 파일을 구현해야 함</w:t>
        </w:r>
        <w:r w:rsidR="001B755A">
          <w:rPr>
            <w:noProof/>
            <w:webHidden/>
          </w:rPr>
          <w:tab/>
        </w:r>
        <w:r w:rsidR="001B755A">
          <w:rPr>
            <w:noProof/>
            <w:webHidden/>
          </w:rPr>
          <w:fldChar w:fldCharType="begin"/>
        </w:r>
        <w:r w:rsidR="001B755A">
          <w:rPr>
            <w:noProof/>
            <w:webHidden/>
          </w:rPr>
          <w:instrText xml:space="preserve"> PAGEREF _Toc18868909 \h </w:instrText>
        </w:r>
        <w:r w:rsidR="001B755A">
          <w:rPr>
            <w:noProof/>
            <w:webHidden/>
          </w:rPr>
        </w:r>
        <w:r w:rsidR="001B755A">
          <w:rPr>
            <w:noProof/>
            <w:webHidden/>
          </w:rPr>
          <w:fldChar w:fldCharType="separate"/>
        </w:r>
        <w:r w:rsidR="001B755A">
          <w:rPr>
            <w:noProof/>
            <w:webHidden/>
          </w:rPr>
          <w:t>2</w:t>
        </w:r>
        <w:r w:rsidR="001B755A">
          <w:rPr>
            <w:noProof/>
            <w:webHidden/>
          </w:rPr>
          <w:fldChar w:fldCharType="end"/>
        </w:r>
      </w:hyperlink>
    </w:p>
    <w:p w14:paraId="2E65D5E6" w14:textId="3AB5AA83" w:rsidR="001B755A" w:rsidRDefault="007C00EB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18868910" w:history="1">
        <w:r w:rsidR="001B755A" w:rsidRPr="008A61B1">
          <w:rPr>
            <w:rStyle w:val="Hyperlink"/>
            <w:rFonts w:hAnsi="굴림체"/>
            <w:noProof/>
          </w:rPr>
          <w:t>2.</w:t>
        </w:r>
        <w:r w:rsidR="001B755A" w:rsidRPr="008A61B1">
          <w:rPr>
            <w:rStyle w:val="Hyperlink"/>
            <w:noProof/>
          </w:rPr>
          <w:t xml:space="preserve"> RecyclerView1Activity 화면 만들기</w:t>
        </w:r>
        <w:r w:rsidR="001B755A">
          <w:rPr>
            <w:noProof/>
            <w:webHidden/>
          </w:rPr>
          <w:tab/>
        </w:r>
        <w:r w:rsidR="001B755A">
          <w:rPr>
            <w:noProof/>
            <w:webHidden/>
          </w:rPr>
          <w:fldChar w:fldCharType="begin"/>
        </w:r>
        <w:r w:rsidR="001B755A">
          <w:rPr>
            <w:noProof/>
            <w:webHidden/>
          </w:rPr>
          <w:instrText xml:space="preserve"> PAGEREF _Toc18868910 \h </w:instrText>
        </w:r>
        <w:r w:rsidR="001B755A">
          <w:rPr>
            <w:noProof/>
            <w:webHidden/>
          </w:rPr>
        </w:r>
        <w:r w:rsidR="001B755A">
          <w:rPr>
            <w:noProof/>
            <w:webHidden/>
          </w:rPr>
          <w:fldChar w:fldCharType="separate"/>
        </w:r>
        <w:r w:rsidR="001B755A">
          <w:rPr>
            <w:noProof/>
            <w:webHidden/>
          </w:rPr>
          <w:t>3</w:t>
        </w:r>
        <w:r w:rsidR="001B755A">
          <w:rPr>
            <w:noProof/>
            <w:webHidden/>
          </w:rPr>
          <w:fldChar w:fldCharType="end"/>
        </w:r>
      </w:hyperlink>
    </w:p>
    <w:p w14:paraId="13CBABA7" w14:textId="4A9031E3" w:rsidR="001B755A" w:rsidRDefault="007C00E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18868911" w:history="1">
        <w:r w:rsidR="001B755A" w:rsidRPr="008A61B1">
          <w:rPr>
            <w:rStyle w:val="Hyperlink"/>
            <w:noProof/>
          </w:rPr>
          <w:t>1) 새 액티비티 생성</w:t>
        </w:r>
        <w:r w:rsidR="001B755A">
          <w:rPr>
            <w:noProof/>
            <w:webHidden/>
          </w:rPr>
          <w:tab/>
        </w:r>
        <w:r w:rsidR="001B755A">
          <w:rPr>
            <w:noProof/>
            <w:webHidden/>
          </w:rPr>
          <w:fldChar w:fldCharType="begin"/>
        </w:r>
        <w:r w:rsidR="001B755A">
          <w:rPr>
            <w:noProof/>
            <w:webHidden/>
          </w:rPr>
          <w:instrText xml:space="preserve"> PAGEREF _Toc18868911 \h </w:instrText>
        </w:r>
        <w:r w:rsidR="001B755A">
          <w:rPr>
            <w:noProof/>
            <w:webHidden/>
          </w:rPr>
        </w:r>
        <w:r w:rsidR="001B755A">
          <w:rPr>
            <w:noProof/>
            <w:webHidden/>
          </w:rPr>
          <w:fldChar w:fldCharType="separate"/>
        </w:r>
        <w:r w:rsidR="001B755A">
          <w:rPr>
            <w:noProof/>
            <w:webHidden/>
          </w:rPr>
          <w:t>3</w:t>
        </w:r>
        <w:r w:rsidR="001B755A">
          <w:rPr>
            <w:noProof/>
            <w:webHidden/>
          </w:rPr>
          <w:fldChar w:fldCharType="end"/>
        </w:r>
      </w:hyperlink>
    </w:p>
    <w:p w14:paraId="0784EA02" w14:textId="513BA79A" w:rsidR="001B755A" w:rsidRDefault="007C00E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18868912" w:history="1">
        <w:r w:rsidR="001B755A" w:rsidRPr="008A61B1">
          <w:rPr>
            <w:rStyle w:val="Hyperlink"/>
            <w:noProof/>
          </w:rPr>
          <w:t>2) activity_recycler_view1.xml 수정</w:t>
        </w:r>
        <w:r w:rsidR="001B755A">
          <w:rPr>
            <w:noProof/>
            <w:webHidden/>
          </w:rPr>
          <w:tab/>
        </w:r>
        <w:r w:rsidR="001B755A">
          <w:rPr>
            <w:noProof/>
            <w:webHidden/>
          </w:rPr>
          <w:fldChar w:fldCharType="begin"/>
        </w:r>
        <w:r w:rsidR="001B755A">
          <w:rPr>
            <w:noProof/>
            <w:webHidden/>
          </w:rPr>
          <w:instrText xml:space="preserve"> PAGEREF _Toc18868912 \h </w:instrText>
        </w:r>
        <w:r w:rsidR="001B755A">
          <w:rPr>
            <w:noProof/>
            <w:webHidden/>
          </w:rPr>
        </w:r>
        <w:r w:rsidR="001B755A">
          <w:rPr>
            <w:noProof/>
            <w:webHidden/>
          </w:rPr>
          <w:fldChar w:fldCharType="separate"/>
        </w:r>
        <w:r w:rsidR="001B755A">
          <w:rPr>
            <w:noProof/>
            <w:webHidden/>
          </w:rPr>
          <w:t>4</w:t>
        </w:r>
        <w:r w:rsidR="001B755A">
          <w:rPr>
            <w:noProof/>
            <w:webHidden/>
          </w:rPr>
          <w:fldChar w:fldCharType="end"/>
        </w:r>
      </w:hyperlink>
    </w:p>
    <w:p w14:paraId="1111F505" w14:textId="4246F2C3" w:rsidR="001B755A" w:rsidRDefault="007C00E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18868913" w:history="1">
        <w:r w:rsidR="001B755A" w:rsidRPr="008A61B1">
          <w:rPr>
            <w:rStyle w:val="Hyperlink"/>
            <w:noProof/>
          </w:rPr>
          <w:t>3) item1.xml 생성</w:t>
        </w:r>
        <w:r w:rsidR="001B755A">
          <w:rPr>
            <w:noProof/>
            <w:webHidden/>
          </w:rPr>
          <w:tab/>
        </w:r>
        <w:r w:rsidR="001B755A">
          <w:rPr>
            <w:noProof/>
            <w:webHidden/>
          </w:rPr>
          <w:fldChar w:fldCharType="begin"/>
        </w:r>
        <w:r w:rsidR="001B755A">
          <w:rPr>
            <w:noProof/>
            <w:webHidden/>
          </w:rPr>
          <w:instrText xml:space="preserve"> PAGEREF _Toc18868913 \h </w:instrText>
        </w:r>
        <w:r w:rsidR="001B755A">
          <w:rPr>
            <w:noProof/>
            <w:webHidden/>
          </w:rPr>
        </w:r>
        <w:r w:rsidR="001B755A">
          <w:rPr>
            <w:noProof/>
            <w:webHidden/>
          </w:rPr>
          <w:fldChar w:fldCharType="separate"/>
        </w:r>
        <w:r w:rsidR="001B755A">
          <w:rPr>
            <w:noProof/>
            <w:webHidden/>
          </w:rPr>
          <w:t>10</w:t>
        </w:r>
        <w:r w:rsidR="001B755A">
          <w:rPr>
            <w:noProof/>
            <w:webHidden/>
          </w:rPr>
          <w:fldChar w:fldCharType="end"/>
        </w:r>
      </w:hyperlink>
    </w:p>
    <w:p w14:paraId="78F16D52" w14:textId="25F534A3" w:rsidR="001B755A" w:rsidRDefault="007C00E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18868914" w:history="1">
        <w:r w:rsidR="001B755A" w:rsidRPr="008A61B1">
          <w:rPr>
            <w:rStyle w:val="Hyperlink"/>
            <w:noProof/>
          </w:rPr>
          <w:t>4) RecyclerView Adapter 구현</w:t>
        </w:r>
        <w:r w:rsidR="001B755A">
          <w:rPr>
            <w:noProof/>
            <w:webHidden/>
          </w:rPr>
          <w:tab/>
        </w:r>
        <w:r w:rsidR="001B755A">
          <w:rPr>
            <w:noProof/>
            <w:webHidden/>
          </w:rPr>
          <w:fldChar w:fldCharType="begin"/>
        </w:r>
        <w:r w:rsidR="001B755A">
          <w:rPr>
            <w:noProof/>
            <w:webHidden/>
          </w:rPr>
          <w:instrText xml:space="preserve"> PAGEREF _Toc18868914 \h </w:instrText>
        </w:r>
        <w:r w:rsidR="001B755A">
          <w:rPr>
            <w:noProof/>
            <w:webHidden/>
          </w:rPr>
        </w:r>
        <w:r w:rsidR="001B755A">
          <w:rPr>
            <w:noProof/>
            <w:webHidden/>
          </w:rPr>
          <w:fldChar w:fldCharType="separate"/>
        </w:r>
        <w:r w:rsidR="001B755A">
          <w:rPr>
            <w:noProof/>
            <w:webHidden/>
          </w:rPr>
          <w:t>12</w:t>
        </w:r>
        <w:r w:rsidR="001B755A">
          <w:rPr>
            <w:noProof/>
            <w:webHidden/>
          </w:rPr>
          <w:fldChar w:fldCharType="end"/>
        </w:r>
      </w:hyperlink>
    </w:p>
    <w:p w14:paraId="60FBDEF2" w14:textId="43DB7ADB" w:rsidR="001B755A" w:rsidRDefault="007C00E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18868915" w:history="1">
        <w:r w:rsidR="001B755A" w:rsidRPr="008A61B1">
          <w:rPr>
            <w:rStyle w:val="Hyperlink"/>
            <w:noProof/>
          </w:rPr>
          <w:t>5) RecyclerView1Activity.java 수정</w:t>
        </w:r>
        <w:r w:rsidR="001B755A">
          <w:rPr>
            <w:noProof/>
            <w:webHidden/>
          </w:rPr>
          <w:tab/>
        </w:r>
        <w:r w:rsidR="001B755A">
          <w:rPr>
            <w:noProof/>
            <w:webHidden/>
          </w:rPr>
          <w:fldChar w:fldCharType="begin"/>
        </w:r>
        <w:r w:rsidR="001B755A">
          <w:rPr>
            <w:noProof/>
            <w:webHidden/>
          </w:rPr>
          <w:instrText xml:space="preserve"> PAGEREF _Toc18868915 \h </w:instrText>
        </w:r>
        <w:r w:rsidR="001B755A">
          <w:rPr>
            <w:noProof/>
            <w:webHidden/>
          </w:rPr>
        </w:r>
        <w:r w:rsidR="001B755A">
          <w:rPr>
            <w:noProof/>
            <w:webHidden/>
          </w:rPr>
          <w:fldChar w:fldCharType="separate"/>
        </w:r>
        <w:r w:rsidR="001B755A">
          <w:rPr>
            <w:noProof/>
            <w:webHidden/>
          </w:rPr>
          <w:t>15</w:t>
        </w:r>
        <w:r w:rsidR="001B755A">
          <w:rPr>
            <w:noProof/>
            <w:webHidden/>
          </w:rPr>
          <w:fldChar w:fldCharType="end"/>
        </w:r>
      </w:hyperlink>
    </w:p>
    <w:p w14:paraId="39A4C301" w14:textId="23988AFA" w:rsidR="001B755A" w:rsidRDefault="007C00EB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18868916" w:history="1">
        <w:r w:rsidR="001B755A" w:rsidRPr="008A61B1">
          <w:rPr>
            <w:rStyle w:val="Hyperlink"/>
            <w:rFonts w:hAnsi="굴림체"/>
            <w:noProof/>
          </w:rPr>
          <w:t>3.</w:t>
        </w:r>
        <w:r w:rsidR="001B755A" w:rsidRPr="008A61B1">
          <w:rPr>
            <w:rStyle w:val="Hyperlink"/>
            <w:noProof/>
          </w:rPr>
          <w:t xml:space="preserve"> MainActivity 수정</w:t>
        </w:r>
        <w:r w:rsidR="001B755A">
          <w:rPr>
            <w:noProof/>
            <w:webHidden/>
          </w:rPr>
          <w:tab/>
        </w:r>
        <w:r w:rsidR="001B755A">
          <w:rPr>
            <w:noProof/>
            <w:webHidden/>
          </w:rPr>
          <w:fldChar w:fldCharType="begin"/>
        </w:r>
        <w:r w:rsidR="001B755A">
          <w:rPr>
            <w:noProof/>
            <w:webHidden/>
          </w:rPr>
          <w:instrText xml:space="preserve"> PAGEREF _Toc18868916 \h </w:instrText>
        </w:r>
        <w:r w:rsidR="001B755A">
          <w:rPr>
            <w:noProof/>
            <w:webHidden/>
          </w:rPr>
        </w:r>
        <w:r w:rsidR="001B755A">
          <w:rPr>
            <w:noProof/>
            <w:webHidden/>
          </w:rPr>
          <w:fldChar w:fldCharType="separate"/>
        </w:r>
        <w:r w:rsidR="001B755A">
          <w:rPr>
            <w:noProof/>
            <w:webHidden/>
          </w:rPr>
          <w:t>16</w:t>
        </w:r>
        <w:r w:rsidR="001B755A">
          <w:rPr>
            <w:noProof/>
            <w:webHidden/>
          </w:rPr>
          <w:fldChar w:fldCharType="end"/>
        </w:r>
      </w:hyperlink>
    </w:p>
    <w:p w14:paraId="00D9D615" w14:textId="09B78AFF" w:rsidR="001B755A" w:rsidRDefault="007C00E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18868917" w:history="1">
        <w:r w:rsidR="001B755A" w:rsidRPr="008A61B1">
          <w:rPr>
            <w:rStyle w:val="Hyperlink"/>
            <w:noProof/>
          </w:rPr>
          <w:t>1) activity_main.xml</w:t>
        </w:r>
        <w:r w:rsidR="001B755A">
          <w:rPr>
            <w:noProof/>
            <w:webHidden/>
          </w:rPr>
          <w:tab/>
        </w:r>
        <w:r w:rsidR="001B755A">
          <w:rPr>
            <w:noProof/>
            <w:webHidden/>
          </w:rPr>
          <w:fldChar w:fldCharType="begin"/>
        </w:r>
        <w:r w:rsidR="001B755A">
          <w:rPr>
            <w:noProof/>
            <w:webHidden/>
          </w:rPr>
          <w:instrText xml:space="preserve"> PAGEREF _Toc18868917 \h </w:instrText>
        </w:r>
        <w:r w:rsidR="001B755A">
          <w:rPr>
            <w:noProof/>
            <w:webHidden/>
          </w:rPr>
        </w:r>
        <w:r w:rsidR="001B755A">
          <w:rPr>
            <w:noProof/>
            <w:webHidden/>
          </w:rPr>
          <w:fldChar w:fldCharType="separate"/>
        </w:r>
        <w:r w:rsidR="001B755A">
          <w:rPr>
            <w:noProof/>
            <w:webHidden/>
          </w:rPr>
          <w:t>16</w:t>
        </w:r>
        <w:r w:rsidR="001B755A">
          <w:rPr>
            <w:noProof/>
            <w:webHidden/>
          </w:rPr>
          <w:fldChar w:fldCharType="end"/>
        </w:r>
      </w:hyperlink>
    </w:p>
    <w:p w14:paraId="3FF69981" w14:textId="10ACC3FA" w:rsidR="001B755A" w:rsidRDefault="007C00E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18868918" w:history="1">
        <w:r w:rsidR="001B755A" w:rsidRPr="008A61B1">
          <w:rPr>
            <w:rStyle w:val="Hyperlink"/>
            <w:noProof/>
          </w:rPr>
          <w:t>2) MainActivity.java</w:t>
        </w:r>
        <w:r w:rsidR="001B755A">
          <w:rPr>
            <w:noProof/>
            <w:webHidden/>
          </w:rPr>
          <w:tab/>
        </w:r>
        <w:r w:rsidR="001B755A">
          <w:rPr>
            <w:noProof/>
            <w:webHidden/>
          </w:rPr>
          <w:fldChar w:fldCharType="begin"/>
        </w:r>
        <w:r w:rsidR="001B755A">
          <w:rPr>
            <w:noProof/>
            <w:webHidden/>
          </w:rPr>
          <w:instrText xml:space="preserve"> PAGEREF _Toc18868918 \h </w:instrText>
        </w:r>
        <w:r w:rsidR="001B755A">
          <w:rPr>
            <w:noProof/>
            <w:webHidden/>
          </w:rPr>
        </w:r>
        <w:r w:rsidR="001B755A">
          <w:rPr>
            <w:noProof/>
            <w:webHidden/>
          </w:rPr>
          <w:fldChar w:fldCharType="separate"/>
        </w:r>
        <w:r w:rsidR="001B755A">
          <w:rPr>
            <w:noProof/>
            <w:webHidden/>
          </w:rPr>
          <w:t>17</w:t>
        </w:r>
        <w:r w:rsidR="001B755A">
          <w:rPr>
            <w:noProof/>
            <w:webHidden/>
          </w:rPr>
          <w:fldChar w:fldCharType="end"/>
        </w:r>
      </w:hyperlink>
    </w:p>
    <w:p w14:paraId="726BB457" w14:textId="579EA03D" w:rsidR="001B755A" w:rsidRDefault="007C00EB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18868919" w:history="1">
        <w:r w:rsidR="001B755A" w:rsidRPr="008A61B1">
          <w:rPr>
            <w:rStyle w:val="Hyperlink"/>
            <w:rFonts w:hAnsi="굴림체"/>
            <w:noProof/>
          </w:rPr>
          <w:t>4.</w:t>
        </w:r>
        <w:r w:rsidR="001B755A" w:rsidRPr="008A61B1">
          <w:rPr>
            <w:rStyle w:val="Hyperlink"/>
            <w:noProof/>
          </w:rPr>
          <w:t xml:space="preserve"> 결과</w:t>
        </w:r>
        <w:r w:rsidR="001B755A">
          <w:rPr>
            <w:noProof/>
            <w:webHidden/>
          </w:rPr>
          <w:tab/>
        </w:r>
        <w:r w:rsidR="001B755A">
          <w:rPr>
            <w:noProof/>
            <w:webHidden/>
          </w:rPr>
          <w:fldChar w:fldCharType="begin"/>
        </w:r>
        <w:r w:rsidR="001B755A">
          <w:rPr>
            <w:noProof/>
            <w:webHidden/>
          </w:rPr>
          <w:instrText xml:space="preserve"> PAGEREF _Toc18868919 \h </w:instrText>
        </w:r>
        <w:r w:rsidR="001B755A">
          <w:rPr>
            <w:noProof/>
            <w:webHidden/>
          </w:rPr>
        </w:r>
        <w:r w:rsidR="001B755A">
          <w:rPr>
            <w:noProof/>
            <w:webHidden/>
          </w:rPr>
          <w:fldChar w:fldCharType="separate"/>
        </w:r>
        <w:r w:rsidR="001B755A">
          <w:rPr>
            <w:noProof/>
            <w:webHidden/>
          </w:rPr>
          <w:t>18</w:t>
        </w:r>
        <w:r w:rsidR="001B755A">
          <w:rPr>
            <w:noProof/>
            <w:webHidden/>
          </w:rPr>
          <w:fldChar w:fldCharType="end"/>
        </w:r>
      </w:hyperlink>
    </w:p>
    <w:p w14:paraId="193F15D2" w14:textId="496B2153" w:rsidR="00270E88" w:rsidRDefault="00FD2B15" w:rsidP="00270E88">
      <w:r>
        <w:fldChar w:fldCharType="end"/>
      </w:r>
    </w:p>
    <w:p w14:paraId="20864548" w14:textId="77777777" w:rsidR="00C41030" w:rsidRDefault="00C41030" w:rsidP="00270E88"/>
    <w:p w14:paraId="25B51A94" w14:textId="468CDA93" w:rsidR="001E6EB6" w:rsidRDefault="001E6EB6" w:rsidP="00270E88"/>
    <w:p w14:paraId="163FFC4D" w14:textId="4851845C" w:rsidR="007A7302" w:rsidRDefault="007A7302" w:rsidP="00270E88"/>
    <w:p w14:paraId="7A4F928A" w14:textId="77777777" w:rsidR="001E6EB6" w:rsidRPr="00270E88" w:rsidRDefault="001E6EB6" w:rsidP="00270E88"/>
    <w:p w14:paraId="5C8E748C" w14:textId="77777777" w:rsidR="00FD2B15" w:rsidRDefault="00FD2B15">
      <w:pPr>
        <w:widowControl/>
        <w:wordWrap/>
        <w:autoSpaceDE/>
        <w:autoSpaceDN/>
        <w:spacing w:after="200" w:line="276" w:lineRule="auto"/>
        <w:rPr>
          <w:rFonts w:hAnsi="굴림" w:cstheme="majorBidi"/>
          <w:b/>
          <w:sz w:val="40"/>
          <w:szCs w:val="28"/>
        </w:rPr>
      </w:pPr>
      <w:r>
        <w:br w:type="page"/>
      </w:r>
    </w:p>
    <w:p w14:paraId="67EBF390" w14:textId="219B9D16" w:rsidR="00D25F66" w:rsidRDefault="006A5DB5" w:rsidP="00D25F66">
      <w:pPr>
        <w:pStyle w:val="Heading1"/>
      </w:pPr>
      <w:bookmarkStart w:id="0" w:name="_Toc397605022"/>
      <w:bookmarkStart w:id="1" w:name="_Toc18868907"/>
      <w:r>
        <w:rPr>
          <w:rFonts w:hint="eastAsia"/>
        </w:rPr>
        <w:lastRenderedPageBreak/>
        <w:t>R</w:t>
      </w:r>
      <w:r>
        <w:t xml:space="preserve">ecyclerView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bookmarkEnd w:id="0"/>
      <w:bookmarkEnd w:id="1"/>
    </w:p>
    <w:p w14:paraId="10EAC9FA" w14:textId="40981495" w:rsidR="005263FF" w:rsidRDefault="005263FF" w:rsidP="005263FF"/>
    <w:p w14:paraId="3AF75F0A" w14:textId="77777777" w:rsidR="005263FF" w:rsidRDefault="005263FF" w:rsidP="005263FF">
      <w:pPr>
        <w:pStyle w:val="Heading2"/>
      </w:pPr>
      <w:bookmarkStart w:id="2" w:name="_Toc18868908"/>
      <w:r>
        <w:rPr>
          <w:rFonts w:hint="eastAsia"/>
        </w:rPr>
        <w:t>문자열 목록을 표시하기 위해 필요한 클래스</w:t>
      </w:r>
      <w:bookmarkEnd w:id="2"/>
    </w:p>
    <w:p w14:paraId="3F05E0AB" w14:textId="77777777" w:rsidR="005263FF" w:rsidRPr="005263FF" w:rsidRDefault="005263FF" w:rsidP="005263FF"/>
    <w:p w14:paraId="5F88D863" w14:textId="3F638262" w:rsidR="005263FF" w:rsidRDefault="00C63F53" w:rsidP="005263FF">
      <w:r>
        <w:rPr>
          <w:rFonts w:hint="eastAsia"/>
        </w:rPr>
        <w:t>RecyclerView</w:t>
      </w:r>
      <w:r w:rsidR="005263FF">
        <w:t xml:space="preserve"> </w:t>
      </w:r>
      <w:r w:rsidR="005263FF">
        <w:rPr>
          <w:rFonts w:hint="eastAsia"/>
        </w:rPr>
        <w:t xml:space="preserve">- </w:t>
      </w:r>
      <w:r w:rsidR="005263FF">
        <w:t xml:space="preserve">ArrayAdapter&lt;String&gt; - ArrayList&lt;String&gt; </w:t>
      </w:r>
    </w:p>
    <w:p w14:paraId="1FE226C2" w14:textId="77777777" w:rsidR="005263FF" w:rsidRDefault="005263FF" w:rsidP="005263FF"/>
    <w:p w14:paraId="41F59D52" w14:textId="77777777" w:rsidR="005263FF" w:rsidRDefault="005263FF" w:rsidP="005263FF">
      <w:r>
        <w:rPr>
          <w:rFonts w:hint="eastAsia"/>
        </w:rPr>
        <w:t>화면에 문자열 목록을 표시하기 위해,</w:t>
      </w:r>
      <w:r>
        <w:t xml:space="preserve"> </w:t>
      </w:r>
      <w:r>
        <w:rPr>
          <w:rFonts w:hint="eastAsia"/>
        </w:rPr>
        <w:t xml:space="preserve">위의 </w:t>
      </w:r>
      <w:r>
        <w:t xml:space="preserve">3 </w:t>
      </w:r>
      <w:r>
        <w:rPr>
          <w:rFonts w:hint="eastAsia"/>
        </w:rPr>
        <w:t>클래스 객체가 필요하다.</w:t>
      </w:r>
    </w:p>
    <w:p w14:paraId="06A11927" w14:textId="2AE01610" w:rsidR="005263FF" w:rsidRDefault="005263FF" w:rsidP="005263FF"/>
    <w:p w14:paraId="14D2B76E" w14:textId="41BE182F" w:rsidR="00036BB2" w:rsidRDefault="00C63F53" w:rsidP="00036BB2">
      <w:pPr>
        <w:pStyle w:val="Heading3"/>
      </w:pPr>
      <w:r>
        <w:t>RecyclerView</w:t>
      </w:r>
      <w:r w:rsidR="005263FF">
        <w:t xml:space="preserve"> </w:t>
      </w:r>
      <w:r w:rsidR="005263FF">
        <w:rPr>
          <w:rFonts w:hint="eastAsia"/>
        </w:rPr>
        <w:t>클래스</w:t>
      </w:r>
    </w:p>
    <w:p w14:paraId="6D4E8FC8" w14:textId="42F2B1EA" w:rsidR="005263FF" w:rsidRDefault="00C63F53" w:rsidP="005263FF">
      <w:r>
        <w:t>RecyclerView</w:t>
      </w:r>
      <w:r w:rsidR="00036BB2">
        <w:t xml:space="preserve"> </w:t>
      </w:r>
      <w:r w:rsidR="00036BB2">
        <w:rPr>
          <w:rFonts w:hint="eastAsia"/>
        </w:rPr>
        <w:t>클</w:t>
      </w:r>
      <w:r w:rsidR="00036BB2">
        <w:t>래스</w:t>
      </w:r>
      <w:r w:rsidR="00036BB2">
        <w:rPr>
          <w:rFonts w:hint="eastAsia"/>
        </w:rPr>
        <w:t xml:space="preserve"> 객</w:t>
      </w:r>
      <w:r w:rsidR="00036BB2">
        <w:t>체는</w:t>
      </w:r>
      <w:r w:rsidR="00036BB2">
        <w:rPr>
          <w:rFonts w:hint="eastAsia"/>
        </w:rPr>
        <w:t xml:space="preserve"> </w:t>
      </w:r>
      <w:r w:rsidR="005263FF">
        <w:rPr>
          <w:rFonts w:hint="eastAsia"/>
        </w:rPr>
        <w:t>화면에 문자열 목록을 표시하는 뷰(</w:t>
      </w:r>
      <w:r w:rsidR="005263FF">
        <w:t xml:space="preserve">View) </w:t>
      </w:r>
      <w:r w:rsidR="005263FF">
        <w:rPr>
          <w:rFonts w:hint="eastAsia"/>
        </w:rPr>
        <w:t>객체이다.</w:t>
      </w:r>
    </w:p>
    <w:p w14:paraId="79EEE8B5" w14:textId="62AB4719" w:rsidR="005263FF" w:rsidRDefault="005263FF" w:rsidP="005263FF">
      <w:r>
        <w:rPr>
          <w:rFonts w:hint="eastAsia"/>
        </w:rPr>
        <w:t>좀 더 정확히 말하면,</w:t>
      </w:r>
      <w:r>
        <w:t xml:space="preserve"> </w:t>
      </w:r>
      <w:r w:rsidR="00C63F53">
        <w:t>RecyclerView</w:t>
      </w:r>
      <w:r>
        <w:t xml:space="preserve"> </w:t>
      </w:r>
      <w:r>
        <w:rPr>
          <w:rFonts w:hint="eastAsia"/>
        </w:rPr>
        <w:t xml:space="preserve">클래스는 </w:t>
      </w:r>
      <w:r>
        <w:t xml:space="preserve">ViewGroup </w:t>
      </w:r>
      <w:r>
        <w:rPr>
          <w:rFonts w:hint="eastAsia"/>
        </w:rPr>
        <w:t>클래스의 자식 클래스이다.</w:t>
      </w:r>
    </w:p>
    <w:p w14:paraId="5D626E19" w14:textId="68C7AFB9" w:rsidR="005263FF" w:rsidRDefault="00C63F53" w:rsidP="005263FF">
      <w:r>
        <w:rPr>
          <w:rFonts w:hint="eastAsia"/>
        </w:rPr>
        <w:t>RecyclerView</w:t>
      </w:r>
      <w:r w:rsidR="00DB21F4">
        <w:t xml:space="preserve"> </w:t>
      </w:r>
      <w:r w:rsidR="00DB21F4">
        <w:rPr>
          <w:rFonts w:hint="eastAsia"/>
        </w:rPr>
        <w:t>객체는 단지 레이아웃 객체이다.</w:t>
      </w:r>
      <w:r w:rsidR="00DB21F4">
        <w:t xml:space="preserve"> </w:t>
      </w:r>
      <w:r w:rsidR="00DB21F4">
        <w:rPr>
          <w:rFonts w:hint="eastAsia"/>
        </w:rPr>
        <w:t>우리 눈에 보이는 것은,</w:t>
      </w:r>
      <w:r w:rsidR="00DB21F4">
        <w:t xml:space="preserve"> </w:t>
      </w:r>
      <w:r>
        <w:t>RecyclerView</w:t>
      </w:r>
      <w:r w:rsidR="00DB21F4">
        <w:rPr>
          <w:rFonts w:hint="eastAsia"/>
        </w:rPr>
        <w:t>에 채워진 뷰(</w:t>
      </w:r>
      <w:r w:rsidR="00DB21F4">
        <w:t xml:space="preserve">View) </w:t>
      </w:r>
      <w:r w:rsidR="00DB21F4">
        <w:rPr>
          <w:rFonts w:hint="eastAsia"/>
        </w:rPr>
        <w:t>객체들이다.</w:t>
      </w:r>
    </w:p>
    <w:p w14:paraId="63DE758A" w14:textId="77777777" w:rsidR="00DB21F4" w:rsidRDefault="00DB21F4" w:rsidP="005263FF"/>
    <w:p w14:paraId="3239EB78" w14:textId="77777777" w:rsidR="00036BB2" w:rsidRDefault="005263FF" w:rsidP="00036BB2">
      <w:pPr>
        <w:pStyle w:val="Heading3"/>
      </w:pPr>
      <w:r>
        <w:t xml:space="preserve">ArrayList&lt;String&gt; </w:t>
      </w:r>
      <w:r>
        <w:rPr>
          <w:rFonts w:hint="eastAsia"/>
        </w:rPr>
        <w:t>클래스</w:t>
      </w:r>
    </w:p>
    <w:p w14:paraId="2426A926" w14:textId="610ED170" w:rsidR="005263FF" w:rsidRDefault="00036BB2" w:rsidP="005263FF">
      <w:r w:rsidRPr="00036BB2">
        <w:t>ArrayList&lt;String&gt; 클래스</w:t>
      </w:r>
      <w:r>
        <w:rPr>
          <w:rFonts w:hint="eastAsia"/>
        </w:rPr>
        <w:t xml:space="preserve"> </w:t>
      </w:r>
      <w:r w:rsidR="005263FF">
        <w:rPr>
          <w:rFonts w:hint="eastAsia"/>
        </w:rPr>
        <w:t>객체는 화면에 표시할 문자열 목록을 보관하기 위한,</w:t>
      </w:r>
      <w:r w:rsidR="005263FF">
        <w:t xml:space="preserve"> </w:t>
      </w:r>
      <w:r w:rsidR="005263FF">
        <w:rPr>
          <w:rFonts w:hint="eastAsia"/>
        </w:rPr>
        <w:t>문자열 목록 클래스이다.</w:t>
      </w:r>
    </w:p>
    <w:p w14:paraId="7A33D824" w14:textId="77777777" w:rsidR="005263FF" w:rsidRDefault="005263FF" w:rsidP="005263FF">
      <w:r>
        <w:rPr>
          <w:rFonts w:hint="eastAsia"/>
        </w:rPr>
        <w:t>배열 형태의 자료구조 클래스이다.</w:t>
      </w:r>
    </w:p>
    <w:p w14:paraId="31F7C5E7" w14:textId="77777777" w:rsidR="005263FF" w:rsidRDefault="005263FF" w:rsidP="005263FF"/>
    <w:p w14:paraId="364108A1" w14:textId="2B8FA18B" w:rsidR="00036BB2" w:rsidRDefault="004A6C7E" w:rsidP="00036BB2">
      <w:pPr>
        <w:pStyle w:val="Heading3"/>
      </w:pPr>
      <w:r>
        <w:t>My</w:t>
      </w:r>
      <w:r w:rsidR="00103A2F">
        <w:t>RecyclerView</w:t>
      </w:r>
      <w:r w:rsidR="005263FF">
        <w:t xml:space="preserve">Adapter </w:t>
      </w:r>
      <w:r w:rsidR="005263FF">
        <w:rPr>
          <w:rFonts w:hint="eastAsia"/>
        </w:rPr>
        <w:t>클래스</w:t>
      </w:r>
    </w:p>
    <w:p w14:paraId="40350ABE" w14:textId="63B1B74F" w:rsidR="004A6C7E" w:rsidRPr="004A6C7E" w:rsidRDefault="004A6C7E" w:rsidP="004A6C7E">
      <w:r>
        <w:rPr>
          <w:rFonts w:hint="eastAsia"/>
        </w:rPr>
        <w:t>M</w:t>
      </w:r>
      <w:r>
        <w:t xml:space="preserve">yRecyclerViewAdapter </w:t>
      </w:r>
      <w:r>
        <w:rPr>
          <w:rFonts w:hint="eastAsia"/>
        </w:rPr>
        <w:t>클래스를 구현해야 한다.</w:t>
      </w:r>
    </w:p>
    <w:p w14:paraId="0F61A3ED" w14:textId="77777777" w:rsidR="00E825EE" w:rsidRDefault="004A6C7E" w:rsidP="005263FF">
      <w:r>
        <w:rPr>
          <w:rFonts w:hint="eastAsia"/>
        </w:rPr>
        <w:t>이</w:t>
      </w:r>
      <w:r w:rsidRPr="00036BB2">
        <w:t xml:space="preserve"> </w:t>
      </w:r>
      <w:r w:rsidR="00036BB2" w:rsidRPr="00036BB2">
        <w:t>클래스</w:t>
      </w:r>
      <w:r w:rsidR="00036BB2">
        <w:rPr>
          <w:rFonts w:hint="eastAsia"/>
        </w:rPr>
        <w:t xml:space="preserve"> 객체는 </w:t>
      </w:r>
      <w:r w:rsidR="005263FF">
        <w:t>ArrayList&lt;String&gt;</w:t>
      </w:r>
      <w:r w:rsidR="00E825EE">
        <w:t xml:space="preserve"> </w:t>
      </w:r>
      <w:r w:rsidR="00E825EE">
        <w:rPr>
          <w:rFonts w:hint="eastAsia"/>
        </w:rPr>
        <w:t xml:space="preserve">객체와 </w:t>
      </w:r>
      <w:r w:rsidR="00E825EE">
        <w:t xml:space="preserve">RecyclerView </w:t>
      </w:r>
      <w:r w:rsidR="00E825EE">
        <w:rPr>
          <w:rFonts w:hint="eastAsia"/>
        </w:rPr>
        <w:t>객체를 연결해 주는 중간 객체이다.</w:t>
      </w:r>
    </w:p>
    <w:p w14:paraId="4A4B37B3" w14:textId="0F976CE9" w:rsidR="00605F19" w:rsidRDefault="00605F19" w:rsidP="005263FF">
      <w:r>
        <w:rPr>
          <w:rFonts w:hint="eastAsia"/>
        </w:rPr>
        <w:t>좀 더 자세히 말하자면,</w:t>
      </w:r>
      <w:r>
        <w:t xml:space="preserve"> MyRecyclerViewAdapter </w:t>
      </w:r>
      <w:r>
        <w:rPr>
          <w:rFonts w:hint="eastAsia"/>
        </w:rPr>
        <w:t>객체는,</w:t>
      </w:r>
      <w:r>
        <w:t xml:space="preserve"> ArrayList&lt;String&gt; </w:t>
      </w:r>
      <w:r>
        <w:rPr>
          <w:rFonts w:hint="eastAsia"/>
        </w:rPr>
        <w:t>객체에서 데이터를 한 개씩 가져다가,</w:t>
      </w:r>
    </w:p>
    <w:p w14:paraId="4C5E71B4" w14:textId="51990BF9" w:rsidR="000F634F" w:rsidRDefault="000F634F" w:rsidP="005263FF">
      <w:r>
        <w:rPr>
          <w:rFonts w:hint="eastAsia"/>
        </w:rPr>
        <w:t>이 데이터를 화면에 표시하기 위한 뷰</w:t>
      </w:r>
      <w:r>
        <w:t xml:space="preserve">(view) </w:t>
      </w:r>
      <w:r>
        <w:rPr>
          <w:rFonts w:hint="eastAsia"/>
        </w:rPr>
        <w:t>개게를 생성해서,</w:t>
      </w:r>
      <w:r>
        <w:t xml:space="preserve"> </w:t>
      </w:r>
      <w:r>
        <w:rPr>
          <w:rFonts w:hint="eastAsia"/>
        </w:rPr>
        <w:t>이것을 R</w:t>
      </w:r>
      <w:r>
        <w:t xml:space="preserve">ecyclerView </w:t>
      </w:r>
      <w:r>
        <w:rPr>
          <w:rFonts w:hint="eastAsia"/>
        </w:rPr>
        <w:t>객체에 전달한다.</w:t>
      </w:r>
    </w:p>
    <w:p w14:paraId="2AB94464" w14:textId="77777777" w:rsidR="005263FF" w:rsidRDefault="005263FF" w:rsidP="005263FF"/>
    <w:p w14:paraId="208178A3" w14:textId="77777777" w:rsidR="005263FF" w:rsidRDefault="005263FF" w:rsidP="005263FF"/>
    <w:p w14:paraId="77F045E7" w14:textId="77777777" w:rsidR="00202C29" w:rsidRDefault="00202C29" w:rsidP="00202C29">
      <w:pPr>
        <w:pStyle w:val="Heading2"/>
      </w:pPr>
      <w:bookmarkStart w:id="3" w:name="_Toc497849153"/>
      <w:bookmarkStart w:id="4" w:name="_Toc18868909"/>
      <w:r>
        <w:rPr>
          <w:rFonts w:hint="eastAsia"/>
        </w:rPr>
        <w:t>layout res</w:t>
      </w:r>
      <w:r>
        <w:t xml:space="preserve">ource XML </w:t>
      </w:r>
      <w:r>
        <w:rPr>
          <w:rFonts w:hint="eastAsia"/>
        </w:rPr>
        <w:t>파일을 구현해야 함</w:t>
      </w:r>
      <w:bookmarkEnd w:id="3"/>
      <w:bookmarkEnd w:id="4"/>
    </w:p>
    <w:p w14:paraId="57B6A202" w14:textId="52333290" w:rsidR="00202C29" w:rsidRDefault="004651C3" w:rsidP="00202C29">
      <w:r>
        <w:rPr>
          <w:rFonts w:hint="eastAsia"/>
        </w:rPr>
        <w:t>M</w:t>
      </w:r>
      <w:r>
        <w:t>yRecyclerViewAdapter</w:t>
      </w:r>
      <w:r w:rsidR="00202C29">
        <w:rPr>
          <w:rFonts w:hint="eastAsia"/>
        </w:rPr>
        <w:t>가 뷰 객체들을 생성할 때,</w:t>
      </w:r>
      <w:r w:rsidR="00202C29">
        <w:t xml:space="preserve"> layout </w:t>
      </w:r>
      <w:r w:rsidR="00202C29">
        <w:rPr>
          <w:rFonts w:hint="eastAsia"/>
        </w:rPr>
        <w:t>inflation</w:t>
      </w:r>
      <w:r w:rsidR="00202C29">
        <w:t xml:space="preserve"> </w:t>
      </w:r>
      <w:r w:rsidR="00202C29">
        <w:rPr>
          <w:rFonts w:hint="eastAsia"/>
        </w:rPr>
        <w:t>기능을 활용한다.</w:t>
      </w:r>
    </w:p>
    <w:p w14:paraId="14720092" w14:textId="77777777" w:rsidR="00202C29" w:rsidRDefault="00202C29" w:rsidP="00202C29"/>
    <w:p w14:paraId="748C8C58" w14:textId="77777777" w:rsidR="00202C29" w:rsidRDefault="00202C29" w:rsidP="00202C29">
      <w:r>
        <w:t xml:space="preserve">layout infloation </w:t>
      </w:r>
      <w:r>
        <w:rPr>
          <w:rFonts w:hint="eastAsia"/>
        </w:rPr>
        <w:t>기능은,</w:t>
      </w:r>
      <w:r>
        <w:t xml:space="preserve"> </w:t>
      </w:r>
    </w:p>
    <w:p w14:paraId="4EF10BB9" w14:textId="77777777" w:rsidR="00202C29" w:rsidRDefault="00202C29" w:rsidP="00202C29">
      <w:r>
        <w:t xml:space="preserve">layout resource XML </w:t>
      </w:r>
      <w:r>
        <w:rPr>
          <w:rFonts w:hint="eastAsia"/>
        </w:rPr>
        <w:t>파일의 내용대로 뷰(</w:t>
      </w:r>
      <w:r>
        <w:t xml:space="preserve">view) </w:t>
      </w:r>
      <w:r>
        <w:rPr>
          <w:rFonts w:hint="eastAsia"/>
        </w:rPr>
        <w:t>객체들을 자동으로 생성해 주는 기능이다.</w:t>
      </w:r>
    </w:p>
    <w:p w14:paraId="105B8683" w14:textId="68033A14" w:rsidR="00202C29" w:rsidRDefault="00202C29" w:rsidP="00202C29"/>
    <w:p w14:paraId="5ED7EE7A" w14:textId="66A4FFB5" w:rsidR="00EB6144" w:rsidRDefault="00EB6144" w:rsidP="00202C29">
      <w:r>
        <w:rPr>
          <w:rFonts w:hint="eastAsia"/>
        </w:rPr>
        <w:t>데이터 항목 한 개를 화면에 표시하기 위한 뷰(</w:t>
      </w:r>
      <w:r>
        <w:t xml:space="preserve">view) </w:t>
      </w:r>
      <w:r>
        <w:rPr>
          <w:rFonts w:hint="eastAsia"/>
        </w:rPr>
        <w:t>객체</w:t>
      </w:r>
      <w:r w:rsidR="002106EF">
        <w:rPr>
          <w:rFonts w:hint="eastAsia"/>
        </w:rPr>
        <w:t xml:space="preserve">와 그 속성을 </w:t>
      </w:r>
      <w:r>
        <w:t>layout resource</w:t>
      </w:r>
      <w:r w:rsidR="00DE06AB">
        <w:rPr>
          <w:rFonts w:hint="eastAsia"/>
        </w:rPr>
        <w:t xml:space="preserve"> 파일</w:t>
      </w:r>
      <w:r w:rsidR="002106EF">
        <w:rPr>
          <w:rFonts w:hint="eastAsia"/>
        </w:rPr>
        <w:t>에 정의해야 한다.</w:t>
      </w:r>
    </w:p>
    <w:p w14:paraId="62F29D91" w14:textId="395410BA" w:rsidR="002106EF" w:rsidRDefault="002106EF" w:rsidP="00202C29">
      <w:r>
        <w:rPr>
          <w:rFonts w:hint="eastAsia"/>
        </w:rPr>
        <w:t xml:space="preserve">즉 데이터 항목 한 개에 해당하는 </w:t>
      </w:r>
      <w:r>
        <w:t xml:space="preserve">layout resource </w:t>
      </w:r>
      <w:r>
        <w:rPr>
          <w:rFonts w:hint="eastAsia"/>
        </w:rPr>
        <w:t>파일을 만들어야 한다.</w:t>
      </w:r>
    </w:p>
    <w:p w14:paraId="1534448E" w14:textId="77777777" w:rsidR="005263FF" w:rsidRPr="00202C29" w:rsidRDefault="005263FF" w:rsidP="005263FF"/>
    <w:p w14:paraId="666D285A" w14:textId="444D9A44" w:rsidR="00EF4F34" w:rsidRDefault="00EF4F34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7024065B" w14:textId="0E528796" w:rsidR="007A7302" w:rsidRDefault="00EF4F34" w:rsidP="00EF4F34">
      <w:pPr>
        <w:pStyle w:val="Heading1"/>
      </w:pPr>
      <w:bookmarkStart w:id="5" w:name="_Toc18868910"/>
      <w:r>
        <w:rPr>
          <w:rFonts w:hint="eastAsia"/>
        </w:rPr>
        <w:lastRenderedPageBreak/>
        <w:t>R</w:t>
      </w:r>
      <w:r>
        <w:t>ecyclerView</w:t>
      </w:r>
      <w:r w:rsidR="00561A02">
        <w:t>1</w:t>
      </w:r>
      <w:r w:rsidR="000374DE">
        <w:t>Activity</w:t>
      </w:r>
      <w: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 w:rsidR="00E611D1">
        <w:rPr>
          <w:rFonts w:hint="eastAsia"/>
        </w:rPr>
        <w:t>만들기</w:t>
      </w:r>
      <w:bookmarkEnd w:id="5"/>
    </w:p>
    <w:p w14:paraId="5139BB5B" w14:textId="2ED5653B" w:rsidR="00E611D1" w:rsidRDefault="00E611D1" w:rsidP="00E611D1"/>
    <w:p w14:paraId="4B9953BC" w14:textId="4E5AC39F" w:rsidR="00E611D1" w:rsidRPr="00E611D1" w:rsidRDefault="00E611D1" w:rsidP="00E611D1">
      <w:pPr>
        <w:pStyle w:val="Heading2"/>
      </w:pPr>
      <w:bookmarkStart w:id="6" w:name="_Toc18868911"/>
      <w:r>
        <w:rPr>
          <w:rFonts w:hint="eastAsia"/>
        </w:rPr>
        <w:t>새</w:t>
      </w:r>
      <w:r w:rsidR="0073348D">
        <w:rPr>
          <w:rFonts w:hint="eastAsia"/>
        </w:rPr>
        <w:t xml:space="preserve"> 액티비티 생성</w:t>
      </w:r>
      <w:bookmarkEnd w:id="6"/>
    </w:p>
    <w:p w14:paraId="59C60868" w14:textId="55F4E651" w:rsidR="00EF4F34" w:rsidRDefault="00EF4F34" w:rsidP="007A7302"/>
    <w:p w14:paraId="0CC14D89" w14:textId="77777777" w:rsidR="0030058E" w:rsidRDefault="0030058E" w:rsidP="0030058E">
      <w:r>
        <w:rPr>
          <w:rFonts w:hint="eastAsia"/>
        </w:rPr>
        <w:t>E0</w:t>
      </w:r>
      <w:r>
        <w:t>3</w:t>
      </w:r>
      <w:r>
        <w:rPr>
          <w:rFonts w:hint="eastAsia"/>
        </w:rPr>
        <w:t>L</w:t>
      </w:r>
      <w:r>
        <w:t xml:space="preserve">ist </w:t>
      </w:r>
      <w:r>
        <w:rPr>
          <w:rFonts w:hint="eastAsia"/>
        </w:rPr>
        <w:t>프로젝트에 새 액티비티를 추가하자.</w:t>
      </w:r>
    </w:p>
    <w:p w14:paraId="6EC8378A" w14:textId="77777777" w:rsidR="0030058E" w:rsidRPr="00C01BA0" w:rsidRDefault="0030058E" w:rsidP="0030058E"/>
    <w:p w14:paraId="1207A0DF" w14:textId="77777777" w:rsidR="0030058E" w:rsidRDefault="0030058E" w:rsidP="0030058E">
      <w:r>
        <w:t>Project 창에서 app 폴더를 마우스 오른쪽 버튼으로 클릭하고</w:t>
      </w:r>
    </w:p>
    <w:p w14:paraId="49B348AD" w14:textId="77777777" w:rsidR="0030058E" w:rsidRDefault="0030058E" w:rsidP="0030058E">
      <w:r>
        <w:rPr>
          <w:rFonts w:hint="eastAsia"/>
        </w:rPr>
        <w:t>메뉴에서</w:t>
      </w:r>
      <w:r>
        <w:t xml:space="preserve"> New - Activity - Empty Activity 클릭</w:t>
      </w:r>
    </w:p>
    <w:p w14:paraId="2F348439" w14:textId="576972CE" w:rsidR="0030058E" w:rsidRDefault="0030058E" w:rsidP="007A7302"/>
    <w:p w14:paraId="03663975" w14:textId="353144FE" w:rsidR="00561A02" w:rsidRDefault="001503F7" w:rsidP="007A7302">
      <w:r>
        <w:rPr>
          <w:noProof/>
        </w:rPr>
        <w:drawing>
          <wp:inline distT="0" distB="0" distL="0" distR="0" wp14:anchorId="3E30A1EF" wp14:editId="45266712">
            <wp:extent cx="5467594" cy="46494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9579" cy="46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D2F0" w14:textId="222E381A" w:rsidR="001812ED" w:rsidRDefault="001812ED" w:rsidP="00D25F66"/>
    <w:p w14:paraId="622AFC62" w14:textId="26212B9F" w:rsidR="00A22E1E" w:rsidRDefault="00A22E1E" w:rsidP="00D25F66"/>
    <w:p w14:paraId="39904C2D" w14:textId="77777777" w:rsidR="00A22E1E" w:rsidRPr="00C129C2" w:rsidRDefault="00A22E1E" w:rsidP="00A22E1E">
      <w:pPr>
        <w:rPr>
          <w:b/>
        </w:rPr>
      </w:pPr>
      <w:r w:rsidRPr="00C129C2">
        <w:rPr>
          <w:b/>
        </w:rPr>
        <w:t>파일</w:t>
      </w:r>
      <w:r>
        <w:rPr>
          <w:rFonts w:hint="eastAsia"/>
          <w:b/>
        </w:rPr>
        <w:t xml:space="preserve"> 생성</w:t>
      </w:r>
    </w:p>
    <w:p w14:paraId="6FC726EC" w14:textId="0CB15BF8" w:rsidR="00A22E1E" w:rsidRDefault="00A22E1E" w:rsidP="00A22E1E">
      <w:r>
        <w:t>Activity Name: RecyclerView1Activity.java</w:t>
      </w:r>
    </w:p>
    <w:p w14:paraId="462D1E00" w14:textId="631C89FF" w:rsidR="00A22E1E" w:rsidRDefault="00A22E1E" w:rsidP="00A22E1E">
      <w:r>
        <w:t>Layout Name: activity_recycler_view1.xml</w:t>
      </w:r>
    </w:p>
    <w:p w14:paraId="61933B71" w14:textId="58E6E3B6" w:rsidR="00A22E1E" w:rsidRDefault="00A22E1E" w:rsidP="00D25F66"/>
    <w:p w14:paraId="2CBAA26C" w14:textId="0EF5D2E4" w:rsidR="00A22E1E" w:rsidRDefault="00A22E1E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4A0DBC5B" w14:textId="1326633F" w:rsidR="001E251B" w:rsidRDefault="00AC2BEC" w:rsidP="00904127">
      <w:pPr>
        <w:pStyle w:val="Heading2"/>
      </w:pPr>
      <w:bookmarkStart w:id="7" w:name="_Toc18868912"/>
      <w:r>
        <w:lastRenderedPageBreak/>
        <w:t>activity_recycler_view1.xml</w:t>
      </w:r>
      <w:r w:rsidR="001E251B">
        <w:rPr>
          <w:rFonts w:hint="eastAsia"/>
        </w:rPr>
        <w:t xml:space="preserve"> 수정</w:t>
      </w:r>
      <w:bookmarkEnd w:id="7"/>
    </w:p>
    <w:p w14:paraId="3B82583E" w14:textId="77777777" w:rsidR="001E251B" w:rsidRPr="001E251B" w:rsidRDefault="001E251B" w:rsidP="001E251B"/>
    <w:p w14:paraId="086191ED" w14:textId="670ACDA3" w:rsidR="00650B46" w:rsidRDefault="00650B46" w:rsidP="00650B46">
      <w:pPr>
        <w:pStyle w:val="Heading3"/>
      </w:pPr>
      <w:r>
        <w:rPr>
          <w:rFonts w:hint="eastAsia"/>
        </w:rPr>
        <w:t>B</w:t>
      </w:r>
      <w:r>
        <w:t>utton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14:paraId="247FE585" w14:textId="467A5BB6" w:rsidR="00650B46" w:rsidRDefault="00371DE1" w:rsidP="00650B46">
      <w:r w:rsidRPr="00371DE1">
        <w:rPr>
          <w:noProof/>
        </w:rPr>
        <w:drawing>
          <wp:inline distT="0" distB="0" distL="0" distR="0" wp14:anchorId="5F1D41D6" wp14:editId="6C938987">
            <wp:extent cx="5464548" cy="513195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2136" cy="513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EEA8" w14:textId="4D49BE09" w:rsidR="00650B46" w:rsidRDefault="00650B46" w:rsidP="00650B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2016"/>
      </w:tblGrid>
      <w:tr w:rsidR="00650B46" w:rsidRPr="00650B46" w14:paraId="7F9BEEA1" w14:textId="77777777" w:rsidTr="00650B46">
        <w:tc>
          <w:tcPr>
            <w:tcW w:w="0" w:type="auto"/>
            <w:shd w:val="clear" w:color="auto" w:fill="F2F2F2" w:themeFill="background1" w:themeFillShade="F2"/>
          </w:tcPr>
          <w:p w14:paraId="25BA40BF" w14:textId="77777777" w:rsidR="00650B46" w:rsidRPr="00650B46" w:rsidRDefault="00650B46" w:rsidP="00650B46">
            <w:r w:rsidRPr="00650B46">
              <w:rPr>
                <w:rFonts w:hint="eastAsia"/>
              </w:rPr>
              <w:t>속성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7552ABF6" w14:textId="77777777" w:rsidR="00650B46" w:rsidRPr="00650B46" w:rsidRDefault="00650B46" w:rsidP="00650B46">
            <w:r w:rsidRPr="00650B46">
              <w:rPr>
                <w:rFonts w:hint="eastAsia"/>
              </w:rPr>
              <w:t>값</w:t>
            </w:r>
          </w:p>
        </w:tc>
      </w:tr>
      <w:tr w:rsidR="00650B46" w:rsidRPr="00650B46" w14:paraId="3EB83E80" w14:textId="77777777" w:rsidTr="00650B46">
        <w:tc>
          <w:tcPr>
            <w:tcW w:w="0" w:type="auto"/>
          </w:tcPr>
          <w:p w14:paraId="1C1E96D8" w14:textId="77777777" w:rsidR="00650B46" w:rsidRPr="00650B46" w:rsidRDefault="00650B46" w:rsidP="00650B46">
            <w:r w:rsidRPr="00650B46">
              <w:rPr>
                <w:rFonts w:hint="eastAsia"/>
              </w:rPr>
              <w:t>I</w:t>
            </w:r>
            <w:r w:rsidRPr="00650B46">
              <w:t>D</w:t>
            </w:r>
          </w:p>
        </w:tc>
        <w:tc>
          <w:tcPr>
            <w:tcW w:w="0" w:type="auto"/>
          </w:tcPr>
          <w:p w14:paraId="5C8D95CA" w14:textId="77777777" w:rsidR="00650B46" w:rsidRPr="00650B46" w:rsidRDefault="00650B46" w:rsidP="00650B46">
            <w:r w:rsidRPr="00650B46">
              <w:t>btnAdd</w:t>
            </w:r>
          </w:p>
        </w:tc>
      </w:tr>
      <w:tr w:rsidR="00650B46" w:rsidRPr="00650B46" w14:paraId="5112D00D" w14:textId="77777777" w:rsidTr="00650B46">
        <w:tc>
          <w:tcPr>
            <w:tcW w:w="0" w:type="auto"/>
          </w:tcPr>
          <w:p w14:paraId="3D427F5B" w14:textId="77777777" w:rsidR="00650B46" w:rsidRPr="00650B46" w:rsidRDefault="00650B46" w:rsidP="00650B46">
            <w:r w:rsidRPr="00650B46">
              <w:t>text</w:t>
            </w:r>
          </w:p>
        </w:tc>
        <w:tc>
          <w:tcPr>
            <w:tcW w:w="0" w:type="auto"/>
          </w:tcPr>
          <w:p w14:paraId="3B1C8B25" w14:textId="77777777" w:rsidR="00650B46" w:rsidRPr="00650B46" w:rsidRDefault="00650B46" w:rsidP="00650B46">
            <w:r w:rsidRPr="00650B46">
              <w:t>@android:string/ok</w:t>
            </w:r>
          </w:p>
        </w:tc>
      </w:tr>
    </w:tbl>
    <w:p w14:paraId="2C6FFF4F" w14:textId="6E53B8D5" w:rsidR="00650B46" w:rsidRDefault="00650B46" w:rsidP="00650B46"/>
    <w:p w14:paraId="1CE6A40A" w14:textId="11B046D5" w:rsidR="00650B46" w:rsidRDefault="00650B46" w:rsidP="00650B46">
      <w:r>
        <w:t xml:space="preserve">@android:string/ok </w:t>
      </w:r>
      <w:r>
        <w:rPr>
          <w:rFonts w:hint="eastAsia"/>
        </w:rPr>
        <w:t>문자열 리소스는 안드로이드 시스템에 이미 정의되어 있는 문자열 리소스이다.</w:t>
      </w:r>
    </w:p>
    <w:p w14:paraId="329A0CDB" w14:textId="5D77A6A8" w:rsidR="00650B46" w:rsidRDefault="00650B46" w:rsidP="00650B46"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문자열 리소스를 새로 만들 필요 없이,</w:t>
      </w:r>
      <w:r>
        <w:t xml:space="preserve"> text </w:t>
      </w:r>
      <w:r>
        <w:rPr>
          <w:rFonts w:hint="eastAsia"/>
        </w:rPr>
        <w:t xml:space="preserve">속성에 </w:t>
      </w:r>
      <w:r>
        <w:t xml:space="preserve">@android:string/ok </w:t>
      </w:r>
      <w:r>
        <w:rPr>
          <w:rFonts w:hint="eastAsia"/>
        </w:rPr>
        <w:t>를 입력하기만 하면 된다.</w:t>
      </w:r>
    </w:p>
    <w:p w14:paraId="524155FE" w14:textId="17959374" w:rsidR="00650B46" w:rsidRDefault="00650B46" w:rsidP="00650B46"/>
    <w:p w14:paraId="60467FC3" w14:textId="035563AB" w:rsidR="00650B46" w:rsidRDefault="00650B46" w:rsidP="00650B46"/>
    <w:p w14:paraId="7DDD596E" w14:textId="0F29D255" w:rsidR="00650B46" w:rsidRDefault="00650B46" w:rsidP="00650B46">
      <w:pPr>
        <w:pStyle w:val="Heading3"/>
      </w:pPr>
      <w:r>
        <w:rPr>
          <w:rFonts w:hint="eastAsia"/>
        </w:rPr>
        <w:lastRenderedPageBreak/>
        <w:t>E</w:t>
      </w:r>
      <w:r>
        <w:t xml:space="preserve">ditText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14:paraId="5276BDA7" w14:textId="13DE153D" w:rsidR="00650B46" w:rsidRDefault="00C25005" w:rsidP="00650B46">
      <w:r w:rsidRPr="00C25005">
        <w:rPr>
          <w:noProof/>
        </w:rPr>
        <w:drawing>
          <wp:inline distT="0" distB="0" distL="0" distR="0" wp14:anchorId="49E19170" wp14:editId="68C7D7E8">
            <wp:extent cx="6645910" cy="48926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E50E" w14:textId="0BE49E84" w:rsidR="00650B46" w:rsidRDefault="00650B46" w:rsidP="00650B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1016"/>
      </w:tblGrid>
      <w:tr w:rsidR="00650B46" w:rsidRPr="00650B46" w14:paraId="3655101E" w14:textId="77777777" w:rsidTr="00650B46">
        <w:tc>
          <w:tcPr>
            <w:tcW w:w="0" w:type="auto"/>
            <w:shd w:val="clear" w:color="auto" w:fill="F2F2F2" w:themeFill="background1" w:themeFillShade="F2"/>
          </w:tcPr>
          <w:p w14:paraId="405C9C73" w14:textId="77777777" w:rsidR="00650B46" w:rsidRPr="00650B46" w:rsidRDefault="00650B46" w:rsidP="00650B46">
            <w:r w:rsidRPr="00650B46">
              <w:rPr>
                <w:rFonts w:hint="eastAsia"/>
              </w:rPr>
              <w:t>속성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3BEAB601" w14:textId="77777777" w:rsidR="00650B46" w:rsidRPr="00650B46" w:rsidRDefault="00650B46" w:rsidP="00650B46">
            <w:r w:rsidRPr="00650B46">
              <w:rPr>
                <w:rFonts w:hint="eastAsia"/>
              </w:rPr>
              <w:t>값</w:t>
            </w:r>
          </w:p>
        </w:tc>
      </w:tr>
      <w:tr w:rsidR="00650B46" w:rsidRPr="00650B46" w14:paraId="4E408C92" w14:textId="77777777" w:rsidTr="00650B46">
        <w:tc>
          <w:tcPr>
            <w:tcW w:w="0" w:type="auto"/>
          </w:tcPr>
          <w:p w14:paraId="78581ADF" w14:textId="77777777" w:rsidR="00650B46" w:rsidRPr="00650B46" w:rsidRDefault="00650B46" w:rsidP="00650B46">
            <w:r w:rsidRPr="00650B46">
              <w:rPr>
                <w:rFonts w:hint="eastAsia"/>
              </w:rPr>
              <w:t>I</w:t>
            </w:r>
            <w:r w:rsidRPr="00650B46">
              <w:t>D</w:t>
            </w:r>
          </w:p>
        </w:tc>
        <w:tc>
          <w:tcPr>
            <w:tcW w:w="0" w:type="auto"/>
          </w:tcPr>
          <w:p w14:paraId="670BE441" w14:textId="54BFCAFA" w:rsidR="00650B46" w:rsidRPr="00650B46" w:rsidRDefault="00650B46" w:rsidP="00650B46">
            <w:r>
              <w:t>editText</w:t>
            </w:r>
          </w:p>
        </w:tc>
      </w:tr>
      <w:tr w:rsidR="00650B46" w:rsidRPr="00650B46" w14:paraId="63C06E7D" w14:textId="77777777" w:rsidTr="00650B46">
        <w:tc>
          <w:tcPr>
            <w:tcW w:w="0" w:type="auto"/>
          </w:tcPr>
          <w:p w14:paraId="1D5D99A7" w14:textId="5F64CEFF" w:rsidR="00650B46" w:rsidRPr="00650B46" w:rsidRDefault="00650B46" w:rsidP="00650B46">
            <w:r>
              <w:t>layout_width</w:t>
            </w:r>
          </w:p>
        </w:tc>
        <w:tc>
          <w:tcPr>
            <w:tcW w:w="0" w:type="auto"/>
          </w:tcPr>
          <w:p w14:paraId="2ADC62A0" w14:textId="642B8402" w:rsidR="00650B46" w:rsidRPr="00650B46" w:rsidRDefault="00650B46" w:rsidP="00650B46">
            <w:r>
              <w:t>0</w:t>
            </w:r>
            <w:r w:rsidR="00BA25B0">
              <w:rPr>
                <w:rFonts w:hint="eastAsia"/>
              </w:rPr>
              <w:t>d</w:t>
            </w:r>
            <w:r w:rsidR="00BA25B0">
              <w:t>p</w:t>
            </w:r>
          </w:p>
        </w:tc>
      </w:tr>
      <w:tr w:rsidR="00650B46" w:rsidRPr="00650B46" w14:paraId="254FE767" w14:textId="77777777" w:rsidTr="00650B46">
        <w:tc>
          <w:tcPr>
            <w:tcW w:w="0" w:type="auto"/>
          </w:tcPr>
          <w:p w14:paraId="1586B13F" w14:textId="19DB073A" w:rsidR="00650B46" w:rsidRDefault="00650B46" w:rsidP="00650B46">
            <w:r>
              <w:rPr>
                <w:rFonts w:hint="eastAsia"/>
              </w:rPr>
              <w:t>i</w:t>
            </w:r>
            <w:r>
              <w:t>nputType</w:t>
            </w:r>
          </w:p>
        </w:tc>
        <w:tc>
          <w:tcPr>
            <w:tcW w:w="0" w:type="auto"/>
          </w:tcPr>
          <w:p w14:paraId="6B4A87FD" w14:textId="14C7A83F" w:rsidR="00650B46" w:rsidRDefault="00650B46" w:rsidP="00650B46">
            <w:r>
              <w:rPr>
                <w:rFonts w:hint="eastAsia"/>
              </w:rPr>
              <w:t>t</w:t>
            </w:r>
            <w:r>
              <w:t>ext</w:t>
            </w:r>
          </w:p>
        </w:tc>
      </w:tr>
      <w:tr w:rsidR="00650B46" w:rsidRPr="00650B46" w14:paraId="7EB929BA" w14:textId="77777777" w:rsidTr="00650B46">
        <w:tc>
          <w:tcPr>
            <w:tcW w:w="0" w:type="auto"/>
          </w:tcPr>
          <w:p w14:paraId="403B3CE9" w14:textId="26CDE00B" w:rsidR="00650B46" w:rsidRDefault="00650B46" w:rsidP="00650B46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0" w:type="auto"/>
          </w:tcPr>
          <w:p w14:paraId="3B9C8578" w14:textId="77777777" w:rsidR="00650B46" w:rsidRDefault="00650B46" w:rsidP="00650B46"/>
        </w:tc>
      </w:tr>
    </w:tbl>
    <w:p w14:paraId="5CA1F0F0" w14:textId="77777777" w:rsidR="00650B46" w:rsidRPr="00650B46" w:rsidRDefault="00650B46" w:rsidP="00650B46"/>
    <w:p w14:paraId="11D52C16" w14:textId="1A0070DC" w:rsidR="00650B46" w:rsidRDefault="00650B46" w:rsidP="00650B46"/>
    <w:p w14:paraId="1DF672A1" w14:textId="495B4EB9" w:rsidR="00650B46" w:rsidRDefault="00650B46" w:rsidP="00650B46"/>
    <w:p w14:paraId="4EE7ECDE" w14:textId="77777777" w:rsidR="00650B46" w:rsidRPr="00650B46" w:rsidRDefault="00650B46" w:rsidP="00650B46"/>
    <w:p w14:paraId="5A85C84C" w14:textId="77777777" w:rsidR="001E251B" w:rsidRDefault="001E251B" w:rsidP="001E251B"/>
    <w:p w14:paraId="4DFB38E2" w14:textId="77777777" w:rsidR="001E251B" w:rsidRDefault="001E251B" w:rsidP="001E251B"/>
    <w:p w14:paraId="4EE86AF4" w14:textId="0CFFCF74" w:rsidR="00E575CA" w:rsidRDefault="00C63F53" w:rsidP="001C2F94">
      <w:pPr>
        <w:pStyle w:val="Heading3"/>
      </w:pPr>
      <w:r>
        <w:lastRenderedPageBreak/>
        <w:t>RecyclerView</w:t>
      </w:r>
      <w:r w:rsidR="001C2F94">
        <w:t xml:space="preserve"> </w:t>
      </w:r>
      <w:r w:rsidR="001C2F94">
        <w:rPr>
          <w:rFonts w:hint="eastAsia"/>
        </w:rPr>
        <w:t>추가</w:t>
      </w:r>
    </w:p>
    <w:p w14:paraId="4CC65D4C" w14:textId="1703A7C9" w:rsidR="00F67C91" w:rsidRDefault="00F67C91" w:rsidP="00F67C91">
      <w:r w:rsidRPr="00F67C91">
        <w:rPr>
          <w:noProof/>
        </w:rPr>
        <w:drawing>
          <wp:inline distT="0" distB="0" distL="0" distR="0" wp14:anchorId="50B11D65" wp14:editId="6697E91B">
            <wp:extent cx="4356016" cy="3508664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220" cy="351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8DC2" w14:textId="5B69D5F1" w:rsidR="00F67C91" w:rsidRDefault="00F67C91" w:rsidP="00F67C91">
      <w:r>
        <w:rPr>
          <w:rFonts w:hint="eastAsia"/>
        </w:rPr>
        <w:t>R</w:t>
      </w:r>
      <w:r>
        <w:t>ecyclerView</w:t>
      </w:r>
      <w:r>
        <w:rPr>
          <w:rFonts w:hint="eastAsia"/>
        </w:rPr>
        <w:t>를 드래그 드롭하면,</w:t>
      </w:r>
      <w:r>
        <w:t xml:space="preserve"> </w:t>
      </w:r>
      <w:r>
        <w:rPr>
          <w:rFonts w:hint="eastAsia"/>
        </w:rPr>
        <w:t>아래와 같은 대화상자가 나타난다.</w:t>
      </w:r>
    </w:p>
    <w:p w14:paraId="101A280B" w14:textId="64E6CE9C" w:rsidR="00F67C91" w:rsidRDefault="00F67C91" w:rsidP="00F67C91"/>
    <w:p w14:paraId="05913621" w14:textId="43B7963A" w:rsidR="00F67C91" w:rsidRDefault="00F67C91" w:rsidP="00F67C91">
      <w:r>
        <w:rPr>
          <w:noProof/>
        </w:rPr>
        <w:drawing>
          <wp:inline distT="0" distB="0" distL="0" distR="0" wp14:anchorId="6CBBDFD7" wp14:editId="7E872BF2">
            <wp:extent cx="4381500" cy="1362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16D8" w14:textId="164F419C" w:rsidR="00F67C91" w:rsidRDefault="00F67C91" w:rsidP="00F67C91">
      <w:r>
        <w:rPr>
          <w:rFonts w:hint="eastAsia"/>
        </w:rPr>
        <w:t>O</w:t>
      </w:r>
      <w:r>
        <w:t xml:space="preserve">k </w:t>
      </w:r>
      <w:r>
        <w:rPr>
          <w:rFonts w:hint="eastAsia"/>
        </w:rPr>
        <w:t>클릭</w:t>
      </w:r>
      <w:r w:rsidR="00B84EDB">
        <w:rPr>
          <w:rFonts w:hint="eastAsia"/>
        </w:rPr>
        <w:t>하고,</w:t>
      </w:r>
      <w:r w:rsidR="00B84EDB">
        <w:t xml:space="preserve"> </w:t>
      </w:r>
    </w:p>
    <w:p w14:paraId="7994B797" w14:textId="2403F71C" w:rsidR="00515257" w:rsidRDefault="00515257" w:rsidP="00F67C91">
      <w:r>
        <w:rPr>
          <w:rFonts w:hint="eastAsia"/>
        </w:rPr>
        <w:t>메뉴:</w:t>
      </w:r>
      <w:r>
        <w:t xml:space="preserve"> Build - Make Project </w:t>
      </w:r>
      <w:r>
        <w:rPr>
          <w:rFonts w:hint="eastAsia"/>
        </w:rPr>
        <w:t>클릭</w:t>
      </w:r>
    </w:p>
    <w:p w14:paraId="7E8ABE55" w14:textId="77777777" w:rsidR="00515257" w:rsidRDefault="00515257" w:rsidP="00F67C91"/>
    <w:p w14:paraId="472BB926" w14:textId="5384BE12" w:rsidR="00515257" w:rsidRDefault="00515257" w:rsidP="00F67C91">
      <w:r>
        <w:rPr>
          <w:rFonts w:hint="eastAsia"/>
        </w:rPr>
        <w:t>빌드 작업이 완료되면,</w:t>
      </w:r>
      <w:r>
        <w:t xml:space="preserve"> Android Studio</w:t>
      </w:r>
      <w:r>
        <w:rPr>
          <w:rFonts w:hint="eastAsia"/>
        </w:rPr>
        <w:t>를 종료하고</w:t>
      </w:r>
      <w:r>
        <w:t xml:space="preserve">, </w:t>
      </w:r>
      <w:r>
        <w:rPr>
          <w:rFonts w:hint="eastAsia"/>
        </w:rPr>
        <w:t>다시 실행하자.</w:t>
      </w:r>
    </w:p>
    <w:p w14:paraId="267C8F88" w14:textId="139B29D4" w:rsidR="00515257" w:rsidRDefault="00515257" w:rsidP="00F67C91"/>
    <w:p w14:paraId="42A06030" w14:textId="77777777" w:rsidR="00515257" w:rsidRDefault="00515257" w:rsidP="00F67C91"/>
    <w:p w14:paraId="214680F9" w14:textId="1E85F742" w:rsidR="00D360C8" w:rsidRDefault="00D360C8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146B6988" w14:textId="5E625339" w:rsidR="00F67C91" w:rsidRDefault="00D360C8" w:rsidP="00F67C91">
      <w:r w:rsidRPr="00D360C8">
        <w:rPr>
          <w:noProof/>
        </w:rPr>
        <w:lastRenderedPageBreak/>
        <w:drawing>
          <wp:inline distT="0" distB="0" distL="0" distR="0" wp14:anchorId="34FD39E6" wp14:editId="41CC86F6">
            <wp:extent cx="5942560" cy="3424382"/>
            <wp:effectExtent l="0" t="0" r="127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4341" cy="34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92F6" w14:textId="66516B1B" w:rsidR="00D360C8" w:rsidRDefault="00D360C8" w:rsidP="00F67C91">
      <w:r>
        <w:rPr>
          <w:rFonts w:hint="eastAsia"/>
        </w:rPr>
        <w:t>l</w:t>
      </w:r>
      <w:r>
        <w:t xml:space="preserve">ayout_width, layout_height </w:t>
      </w:r>
      <w:r>
        <w:rPr>
          <w:rFonts w:hint="eastAsia"/>
        </w:rPr>
        <w:t xml:space="preserve">속성에 </w:t>
      </w:r>
      <w:r>
        <w:t xml:space="preserve">wrap_content </w:t>
      </w:r>
      <w:r>
        <w:rPr>
          <w:rFonts w:hint="eastAsia"/>
        </w:rPr>
        <w:t>값을 입력하자.</w:t>
      </w:r>
    </w:p>
    <w:p w14:paraId="5C86CA91" w14:textId="77777777" w:rsidR="00D360C8" w:rsidRDefault="00D360C8" w:rsidP="00F67C91"/>
    <w:p w14:paraId="15FE759F" w14:textId="77777777" w:rsidR="00F67C91" w:rsidRDefault="00F67C91" w:rsidP="00F67C91"/>
    <w:p w14:paraId="1E35F4F9" w14:textId="632E0690" w:rsidR="00F67C91" w:rsidRDefault="00470A7B" w:rsidP="00F67C91">
      <w:r w:rsidRPr="00470A7B">
        <w:rPr>
          <w:noProof/>
        </w:rPr>
        <w:drawing>
          <wp:inline distT="0" distB="0" distL="0" distR="0" wp14:anchorId="42A0175F" wp14:editId="4324506C">
            <wp:extent cx="2177258" cy="385156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1891" cy="387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BF84" w14:textId="2637AA66" w:rsidR="00470A7B" w:rsidRDefault="00470A7B" w:rsidP="00F67C91">
      <w:r>
        <w:rPr>
          <w:rFonts w:hint="eastAsia"/>
        </w:rPr>
        <w:t>상,</w:t>
      </w:r>
      <w:r>
        <w:t xml:space="preserve"> </w:t>
      </w:r>
      <w:r>
        <w:rPr>
          <w:rFonts w:hint="eastAsia"/>
        </w:rPr>
        <w:t>하,</w:t>
      </w:r>
      <w:r>
        <w:t xml:space="preserve"> </w:t>
      </w:r>
      <w:r>
        <w:rPr>
          <w:rFonts w:hint="eastAsia"/>
        </w:rPr>
        <w:t>좌,</w:t>
      </w:r>
      <w:r>
        <w:t xml:space="preserve"> </w:t>
      </w:r>
      <w:r>
        <w:rPr>
          <w:rFonts w:hint="eastAsia"/>
        </w:rPr>
        <w:t xml:space="preserve">우 </w:t>
      </w:r>
      <w:r>
        <w:t xml:space="preserve">constraint </w:t>
      </w:r>
      <w:r>
        <w:rPr>
          <w:rFonts w:hint="eastAsia"/>
        </w:rPr>
        <w:t>연결</w:t>
      </w:r>
    </w:p>
    <w:p w14:paraId="4090D54F" w14:textId="0F5411C4" w:rsidR="00470A7B" w:rsidRDefault="00470A7B" w:rsidP="00F67C91"/>
    <w:p w14:paraId="273A4C6B" w14:textId="77777777" w:rsidR="00470A7B" w:rsidRDefault="00470A7B" w:rsidP="00F67C91"/>
    <w:p w14:paraId="42876198" w14:textId="5E2496DA" w:rsidR="00F67C91" w:rsidRDefault="00F67C91" w:rsidP="00F67C91"/>
    <w:p w14:paraId="3CBC037C" w14:textId="77777777" w:rsidR="00F67C91" w:rsidRPr="00F67C91" w:rsidRDefault="00F67C91" w:rsidP="00F67C91"/>
    <w:p w14:paraId="01E768EE" w14:textId="2F41201B" w:rsidR="00B91F50" w:rsidRPr="00B91F50" w:rsidRDefault="00B91F50" w:rsidP="00B91F50"/>
    <w:p w14:paraId="4868A1C8" w14:textId="70D1103A" w:rsidR="004A4833" w:rsidRDefault="00712675" w:rsidP="004A4833">
      <w:r w:rsidRPr="00712675">
        <w:rPr>
          <w:noProof/>
        </w:rPr>
        <w:lastRenderedPageBreak/>
        <w:drawing>
          <wp:inline distT="0" distB="0" distL="0" distR="0" wp14:anchorId="1F687A15" wp14:editId="220C7A3D">
            <wp:extent cx="5687958" cy="5253182"/>
            <wp:effectExtent l="0" t="0" r="8255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7626" cy="526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85C2A" w14:textId="023D0FAF" w:rsidR="004A4833" w:rsidRDefault="004A4833" w:rsidP="004A48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1416"/>
      </w:tblGrid>
      <w:tr w:rsidR="004A4833" w:rsidRPr="00650B46" w14:paraId="73BD45E4" w14:textId="77777777" w:rsidTr="008B7052">
        <w:tc>
          <w:tcPr>
            <w:tcW w:w="0" w:type="auto"/>
            <w:shd w:val="clear" w:color="auto" w:fill="F2F2F2" w:themeFill="background1" w:themeFillShade="F2"/>
          </w:tcPr>
          <w:p w14:paraId="50750646" w14:textId="77777777" w:rsidR="004A4833" w:rsidRPr="00650B46" w:rsidRDefault="004A4833" w:rsidP="008B7052">
            <w:r w:rsidRPr="00650B46">
              <w:rPr>
                <w:rFonts w:hint="eastAsia"/>
              </w:rPr>
              <w:t>속성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347E7E3A" w14:textId="77777777" w:rsidR="004A4833" w:rsidRPr="00650B46" w:rsidRDefault="004A4833" w:rsidP="008B7052">
            <w:r w:rsidRPr="00650B46">
              <w:rPr>
                <w:rFonts w:hint="eastAsia"/>
              </w:rPr>
              <w:t>값</w:t>
            </w:r>
          </w:p>
        </w:tc>
      </w:tr>
      <w:tr w:rsidR="004A4833" w:rsidRPr="00650B46" w14:paraId="3751AA37" w14:textId="77777777" w:rsidTr="008B7052">
        <w:tc>
          <w:tcPr>
            <w:tcW w:w="0" w:type="auto"/>
          </w:tcPr>
          <w:p w14:paraId="3F2F3F54" w14:textId="77777777" w:rsidR="004A4833" w:rsidRPr="00650B46" w:rsidRDefault="004A4833" w:rsidP="008B7052">
            <w:r w:rsidRPr="00650B46">
              <w:rPr>
                <w:rFonts w:hint="eastAsia"/>
              </w:rPr>
              <w:t>I</w:t>
            </w:r>
            <w:r w:rsidRPr="00650B46">
              <w:t>D</w:t>
            </w:r>
          </w:p>
        </w:tc>
        <w:tc>
          <w:tcPr>
            <w:tcW w:w="0" w:type="auto"/>
          </w:tcPr>
          <w:p w14:paraId="129D4AF7" w14:textId="707E7134" w:rsidR="004A4833" w:rsidRPr="00650B46" w:rsidRDefault="00C63F53" w:rsidP="008B7052">
            <w:r>
              <w:t>recyclerView</w:t>
            </w:r>
          </w:p>
        </w:tc>
      </w:tr>
      <w:tr w:rsidR="004A4833" w:rsidRPr="00650B46" w14:paraId="59D0BFA9" w14:textId="77777777" w:rsidTr="008B7052">
        <w:tc>
          <w:tcPr>
            <w:tcW w:w="0" w:type="auto"/>
          </w:tcPr>
          <w:p w14:paraId="52FBDA91" w14:textId="77777777" w:rsidR="004A4833" w:rsidRPr="00650B46" w:rsidRDefault="004A4833" w:rsidP="008B7052">
            <w:r>
              <w:t>layout_width</w:t>
            </w:r>
          </w:p>
        </w:tc>
        <w:tc>
          <w:tcPr>
            <w:tcW w:w="0" w:type="auto"/>
          </w:tcPr>
          <w:p w14:paraId="22FCDDAB" w14:textId="2C9C0D2F" w:rsidR="004A4833" w:rsidRPr="00650B46" w:rsidRDefault="004A4833" w:rsidP="008B7052">
            <w:r>
              <w:t>0</w:t>
            </w:r>
            <w:r w:rsidR="00712675">
              <w:t>dp</w:t>
            </w:r>
          </w:p>
        </w:tc>
      </w:tr>
      <w:tr w:rsidR="004A4833" w:rsidRPr="00650B46" w14:paraId="5735717B" w14:textId="77777777" w:rsidTr="008B7052">
        <w:tc>
          <w:tcPr>
            <w:tcW w:w="0" w:type="auto"/>
          </w:tcPr>
          <w:p w14:paraId="3855AEBB" w14:textId="7800D391" w:rsidR="004A4833" w:rsidRDefault="004A4833" w:rsidP="008B7052">
            <w:r>
              <w:t>layout_height</w:t>
            </w:r>
          </w:p>
        </w:tc>
        <w:tc>
          <w:tcPr>
            <w:tcW w:w="0" w:type="auto"/>
          </w:tcPr>
          <w:p w14:paraId="4A1D0AD5" w14:textId="51C8E98E" w:rsidR="004A4833" w:rsidRDefault="004A4833" w:rsidP="008B7052">
            <w:r>
              <w:t>0</w:t>
            </w:r>
            <w:r w:rsidR="00712675">
              <w:t>dp</w:t>
            </w:r>
          </w:p>
        </w:tc>
      </w:tr>
    </w:tbl>
    <w:p w14:paraId="2335F6CD" w14:textId="511BB2D7" w:rsidR="004A4833" w:rsidRDefault="004A4833" w:rsidP="004A4833"/>
    <w:p w14:paraId="372FEB6F" w14:textId="211C69AF" w:rsidR="000A6CB2" w:rsidRDefault="000A6CB2" w:rsidP="000A6CB2"/>
    <w:p w14:paraId="3E299253" w14:textId="581222A3" w:rsidR="00BF0ACC" w:rsidRDefault="00BF0ACC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49BA64A1" w14:textId="18002181" w:rsidR="00BF0ACC" w:rsidRDefault="00BF0ACC" w:rsidP="00BF0ACC">
      <w:pPr>
        <w:pStyle w:val="Heading3"/>
      </w:pPr>
      <w:r>
        <w:rPr>
          <w:rFonts w:hint="eastAsia"/>
        </w:rPr>
        <w:lastRenderedPageBreak/>
        <w:t>C</w:t>
      </w:r>
      <w:r>
        <w:t>onstraintLayout</w:t>
      </w:r>
    </w:p>
    <w:p w14:paraId="70914B05" w14:textId="77777777" w:rsidR="00CF1949" w:rsidRDefault="00F2395C" w:rsidP="00D25F66">
      <w:r w:rsidRPr="00F2395C">
        <w:rPr>
          <w:noProof/>
        </w:rPr>
        <w:drawing>
          <wp:inline distT="0" distB="0" distL="0" distR="0" wp14:anchorId="223E6673" wp14:editId="57D9967C">
            <wp:extent cx="3839787" cy="4194229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1525" cy="420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8C9A" w14:textId="77777777" w:rsidR="00CF1949" w:rsidRDefault="00CF1949" w:rsidP="00D25F66"/>
    <w:p w14:paraId="27F2AD18" w14:textId="6DD32A72" w:rsidR="00F2395C" w:rsidRDefault="00CF1949" w:rsidP="00D25F66">
      <w:r>
        <w:rPr>
          <w:rFonts w:hint="eastAsia"/>
        </w:rPr>
        <w:t>지금까지 우리가 화면 배치(</w:t>
      </w:r>
      <w:r>
        <w:t>layout)</w:t>
      </w:r>
      <w:r>
        <w:rPr>
          <w:rFonts w:hint="eastAsia"/>
        </w:rPr>
        <w:t>를 편집</w:t>
      </w:r>
      <w:r w:rsidR="003169C1">
        <w:rPr>
          <w:rFonts w:hint="eastAsia"/>
        </w:rPr>
        <w:t>한 것은,</w:t>
      </w:r>
    </w:p>
    <w:p w14:paraId="59105119" w14:textId="5067DCAA" w:rsidR="003169C1" w:rsidRDefault="003169C1" w:rsidP="00D25F66">
      <w:r>
        <w:rPr>
          <w:rFonts w:hint="eastAsia"/>
        </w:rPr>
        <w:t>C</w:t>
      </w:r>
      <w:r>
        <w:t xml:space="preserve">onstraintLayout </w:t>
      </w:r>
      <w:r>
        <w:rPr>
          <w:rFonts w:hint="eastAsia"/>
        </w:rPr>
        <w:t>클래스의 기능을 사용하여 편집한 것이다.</w:t>
      </w:r>
    </w:p>
    <w:p w14:paraId="3B894524" w14:textId="44B53098" w:rsidR="003169C1" w:rsidRDefault="003169C1" w:rsidP="00D25F66"/>
    <w:p w14:paraId="35F39D17" w14:textId="77777777" w:rsidR="006B37A1" w:rsidRDefault="009E57DC" w:rsidP="00D25F66">
      <w:r>
        <w:rPr>
          <w:rFonts w:hint="eastAsia"/>
        </w:rPr>
        <w:t>안드로이드에서,</w:t>
      </w:r>
      <w:r>
        <w:t xml:space="preserve"> </w:t>
      </w:r>
      <w:r>
        <w:rPr>
          <w:rFonts w:hint="eastAsia"/>
        </w:rPr>
        <w:t>여러 뷰(</w:t>
      </w:r>
      <w:r>
        <w:t xml:space="preserve">View) </w:t>
      </w:r>
      <w:r>
        <w:rPr>
          <w:rFonts w:hint="eastAsia"/>
        </w:rPr>
        <w:t>객체들</w:t>
      </w:r>
      <w:r w:rsidR="006B37A1">
        <w:rPr>
          <w:rFonts w:hint="eastAsia"/>
        </w:rPr>
        <w:t>을 자식으로 거느리면서</w:t>
      </w:r>
      <w:r w:rsidR="006B37A1">
        <w:t xml:space="preserve">, </w:t>
      </w:r>
    </w:p>
    <w:p w14:paraId="76160AE9" w14:textId="02A8BA5C" w:rsidR="003169C1" w:rsidRDefault="006B37A1" w:rsidP="00D25F66">
      <w:r>
        <w:rPr>
          <w:rFonts w:hint="eastAsia"/>
        </w:rPr>
        <w:t>자식 뷰 객체들의</w:t>
      </w:r>
      <w:r w:rsidR="009E57DC">
        <w:rPr>
          <w:rFonts w:hint="eastAsia"/>
        </w:rPr>
        <w:t xml:space="preserve"> 화면 배치(</w:t>
      </w:r>
      <w:r w:rsidR="009E57DC">
        <w:t>layout)</w:t>
      </w:r>
      <w:r w:rsidR="009E57DC">
        <w:rPr>
          <w:rFonts w:hint="eastAsia"/>
        </w:rPr>
        <w:t>를 관리하는 클래스를</w:t>
      </w:r>
    </w:p>
    <w:p w14:paraId="1985D8E8" w14:textId="1847C239" w:rsidR="009E57DC" w:rsidRDefault="009E57DC" w:rsidP="00D25F66">
      <w:r>
        <w:rPr>
          <w:rFonts w:hint="eastAsia"/>
        </w:rPr>
        <w:t>레이아웃</w:t>
      </w:r>
      <w:r>
        <w:t xml:space="preserve"> </w:t>
      </w:r>
      <w:r>
        <w:rPr>
          <w:rFonts w:hint="eastAsia"/>
        </w:rPr>
        <w:t>클래스라고 부른다.</w:t>
      </w:r>
    </w:p>
    <w:p w14:paraId="13F2B3C4" w14:textId="70B2D6B0" w:rsidR="009E57DC" w:rsidRDefault="009E57DC" w:rsidP="00D25F66"/>
    <w:p w14:paraId="17E323E9" w14:textId="68228FBC" w:rsidR="008F3935" w:rsidRDefault="008F3935" w:rsidP="00D25F66">
      <w:r>
        <w:t xml:space="preserve">ConstraintLayout </w:t>
      </w:r>
      <w:r>
        <w:rPr>
          <w:rFonts w:hint="eastAsia"/>
        </w:rPr>
        <w:t>클래스는 가장 대표적인 레이아웃 클래스이다.</w:t>
      </w:r>
    </w:p>
    <w:p w14:paraId="02379C41" w14:textId="684B1204" w:rsidR="002A03A1" w:rsidRDefault="002A03A1" w:rsidP="00D25F66">
      <w:r>
        <w:rPr>
          <w:rFonts w:hint="eastAsia"/>
        </w:rPr>
        <w:t>C</w:t>
      </w:r>
      <w:r>
        <w:t xml:space="preserve">onstraintLayout </w:t>
      </w:r>
      <w:r>
        <w:rPr>
          <w:rFonts w:hint="eastAsia"/>
        </w:rPr>
        <w:t>클래스는,</w:t>
      </w:r>
      <w:r>
        <w:t xml:space="preserve"> </w:t>
      </w:r>
      <w:r>
        <w:rPr>
          <w:rFonts w:hint="eastAsia"/>
        </w:rPr>
        <w:t xml:space="preserve">상하좌우 </w:t>
      </w:r>
      <w:r>
        <w:t xml:space="preserve">constaint </w:t>
      </w:r>
      <w:r>
        <w:rPr>
          <w:rFonts w:hint="eastAsia"/>
        </w:rPr>
        <w:t>연결선으로 배치를 결정한다.</w:t>
      </w:r>
    </w:p>
    <w:p w14:paraId="22FF16C5" w14:textId="2F194BF3" w:rsidR="002A03A1" w:rsidRDefault="002A03A1" w:rsidP="00D25F66"/>
    <w:p w14:paraId="1C7E6FFE" w14:textId="77777777" w:rsidR="008F3935" w:rsidRDefault="008F3935" w:rsidP="00D25F66"/>
    <w:p w14:paraId="2742A42C" w14:textId="42A1029A" w:rsidR="008F3935" w:rsidRDefault="008F3935" w:rsidP="00D25F66"/>
    <w:p w14:paraId="35EDA6E3" w14:textId="77777777" w:rsidR="008F3935" w:rsidRDefault="008F3935" w:rsidP="00D25F66"/>
    <w:p w14:paraId="390D0CEA" w14:textId="77777777" w:rsidR="003169C1" w:rsidRDefault="003169C1" w:rsidP="00D25F66"/>
    <w:p w14:paraId="0C0EF642" w14:textId="77777777" w:rsidR="00CF1949" w:rsidRDefault="00CF1949" w:rsidP="00D25F66"/>
    <w:p w14:paraId="74DE7726" w14:textId="74A9D3C5" w:rsidR="00E908DE" w:rsidRDefault="00E908DE" w:rsidP="00D25F66"/>
    <w:p w14:paraId="322E3131" w14:textId="1D53F564" w:rsidR="00904127" w:rsidRDefault="00904127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38F9C94E" w14:textId="6F520B41" w:rsidR="00672288" w:rsidRDefault="00206E2F" w:rsidP="00904127">
      <w:pPr>
        <w:pStyle w:val="Heading2"/>
      </w:pPr>
      <w:bookmarkStart w:id="8" w:name="_Toc18868913"/>
      <w:r>
        <w:rPr>
          <w:rFonts w:hint="eastAsia"/>
        </w:rPr>
        <w:lastRenderedPageBreak/>
        <w:t>i</w:t>
      </w:r>
      <w:r>
        <w:t>tem</w:t>
      </w:r>
      <w:r w:rsidR="00E01B98">
        <w:t>1</w:t>
      </w:r>
      <w:r>
        <w:t xml:space="preserve">.xml </w:t>
      </w:r>
      <w:r>
        <w:rPr>
          <w:rFonts w:hint="eastAsia"/>
        </w:rPr>
        <w:t>생성</w:t>
      </w:r>
      <w:bookmarkEnd w:id="8"/>
    </w:p>
    <w:p w14:paraId="09036D97" w14:textId="77777777" w:rsidR="00C51D00" w:rsidRDefault="00F15EF0" w:rsidP="00F15EF0">
      <w:r>
        <w:rPr>
          <w:rFonts w:hint="eastAsia"/>
        </w:rPr>
        <w:t>화면에 표시할 데이터 항목 한 개</w:t>
      </w:r>
      <w:r w:rsidR="00C51D00">
        <w:rPr>
          <w:rFonts w:hint="eastAsia"/>
        </w:rPr>
        <w:t>를 화면</w:t>
      </w:r>
      <w:r>
        <w:rPr>
          <w:rFonts w:hint="eastAsia"/>
        </w:rPr>
        <w:t xml:space="preserve">에 </w:t>
      </w:r>
      <w:r w:rsidR="00C51D00">
        <w:rPr>
          <w:rFonts w:hint="eastAsia"/>
        </w:rPr>
        <w:t>표시하기 위해서,</w:t>
      </w:r>
      <w:r w:rsidR="00C51D00">
        <w:t xml:space="preserve"> </w:t>
      </w:r>
      <w:r w:rsidR="00C51D00">
        <w:rPr>
          <w:rFonts w:hint="eastAsia"/>
        </w:rPr>
        <w:t>뷰 객체를 생성해야 한다.</w:t>
      </w:r>
    </w:p>
    <w:p w14:paraId="49EB0F73" w14:textId="72A0ED52" w:rsidR="00F15EF0" w:rsidRDefault="00C51D00" w:rsidP="00F15EF0">
      <w:r>
        <w:rPr>
          <w:rFonts w:hint="eastAsia"/>
        </w:rPr>
        <w:t xml:space="preserve">이 뷰 객체를 자동 생성하기 위해 필요한 </w:t>
      </w:r>
      <w:r w:rsidR="00F15EF0">
        <w:rPr>
          <w:rFonts w:hint="eastAsia"/>
        </w:rPr>
        <w:t>레이아웃 리소스 파일을 만들자.</w:t>
      </w:r>
    </w:p>
    <w:p w14:paraId="7DC9A066" w14:textId="070397C1" w:rsidR="00F15EF0" w:rsidRDefault="00F15EF0" w:rsidP="00F15EF0"/>
    <w:p w14:paraId="36BC40F6" w14:textId="0DB3ACEF" w:rsidR="008361B2" w:rsidRDefault="008361B2" w:rsidP="008361B2">
      <w:r w:rsidRPr="008361B2">
        <w:rPr>
          <w:noProof/>
        </w:rPr>
        <w:drawing>
          <wp:inline distT="0" distB="0" distL="0" distR="0" wp14:anchorId="5F34EEC0" wp14:editId="6E860FF8">
            <wp:extent cx="5138882" cy="2821202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9360" cy="282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9857" w14:textId="77777777" w:rsidR="006B7DEE" w:rsidRDefault="006B7DEE" w:rsidP="008361B2">
      <w:r>
        <w:rPr>
          <w:rFonts w:hint="eastAsia"/>
        </w:rPr>
        <w:t>l</w:t>
      </w:r>
      <w:r>
        <w:t xml:space="preserve">ayout </w:t>
      </w:r>
      <w:r>
        <w:rPr>
          <w:rFonts w:hint="eastAsia"/>
        </w:rPr>
        <w:t>폴더를 우클릭하고,</w:t>
      </w:r>
    </w:p>
    <w:p w14:paraId="7CB1968C" w14:textId="1EBA05BD" w:rsidR="006B7DEE" w:rsidRDefault="006B7DEE" w:rsidP="008361B2">
      <w:r>
        <w:rPr>
          <w:rFonts w:hint="eastAsia"/>
        </w:rPr>
        <w:t xml:space="preserve">메뉴: </w:t>
      </w:r>
      <w:r>
        <w:t>New - Layout resource file</w:t>
      </w:r>
    </w:p>
    <w:p w14:paraId="7EDFD2A6" w14:textId="77777777" w:rsidR="008361B2" w:rsidRPr="008361B2" w:rsidRDefault="008361B2" w:rsidP="008361B2"/>
    <w:p w14:paraId="1AB96360" w14:textId="51518198" w:rsidR="00206E2F" w:rsidRDefault="00E01B98" w:rsidP="00206E2F">
      <w:r>
        <w:rPr>
          <w:noProof/>
        </w:rPr>
        <w:drawing>
          <wp:inline distT="0" distB="0" distL="0" distR="0" wp14:anchorId="3EE594C3" wp14:editId="6602F682">
            <wp:extent cx="6645910" cy="39103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61CD" w14:textId="191350FD" w:rsidR="005F6645" w:rsidRDefault="005F6645" w:rsidP="00206E2F"/>
    <w:p w14:paraId="1516C704" w14:textId="0C48C5E9" w:rsidR="005F6645" w:rsidRDefault="005F6645" w:rsidP="00206E2F">
      <w:r>
        <w:rPr>
          <w:rFonts w:hint="eastAsia"/>
        </w:rPr>
        <w:t>R</w:t>
      </w:r>
      <w:r>
        <w:t xml:space="preserve">oot element </w:t>
      </w:r>
      <w:r>
        <w:rPr>
          <w:rFonts w:hint="eastAsia"/>
        </w:rPr>
        <w:t xml:space="preserve">항목에 </w:t>
      </w:r>
      <w:r>
        <w:t xml:space="preserve">LinearLayout </w:t>
      </w:r>
      <w:r>
        <w:rPr>
          <w:rFonts w:hint="eastAsia"/>
        </w:rPr>
        <w:t>클래스를 선택하였다.</w:t>
      </w:r>
    </w:p>
    <w:p w14:paraId="5EDD3E41" w14:textId="3386BB88" w:rsidR="005F6645" w:rsidRDefault="005F6645" w:rsidP="00206E2F"/>
    <w:p w14:paraId="52D524ED" w14:textId="2EC5D7B9" w:rsidR="00F41C45" w:rsidRDefault="00F41C45" w:rsidP="00F41C45">
      <w:pPr>
        <w:pStyle w:val="Heading3"/>
      </w:pPr>
      <w:r>
        <w:rPr>
          <w:rFonts w:hint="eastAsia"/>
        </w:rPr>
        <w:t>L</w:t>
      </w:r>
      <w:r>
        <w:t xml:space="preserve">inearLayout </w:t>
      </w:r>
      <w:r>
        <w:rPr>
          <w:rFonts w:hint="eastAsia"/>
        </w:rPr>
        <w:t>클래스</w:t>
      </w:r>
    </w:p>
    <w:p w14:paraId="76F1A32E" w14:textId="709C71B6" w:rsidR="00F41C45" w:rsidRDefault="00F41C45" w:rsidP="00F41C45">
      <w:r>
        <w:rPr>
          <w:rFonts w:hint="eastAsia"/>
        </w:rPr>
        <w:t>L</w:t>
      </w:r>
      <w:r>
        <w:t xml:space="preserve">inearLayout </w:t>
      </w:r>
      <w:r>
        <w:rPr>
          <w:rFonts w:hint="eastAsia"/>
        </w:rPr>
        <w:t>클래스는 자식 뷰</w:t>
      </w:r>
      <w:r>
        <w:t xml:space="preserve">(view) </w:t>
      </w:r>
      <w:r>
        <w:rPr>
          <w:rFonts w:hint="eastAsia"/>
        </w:rPr>
        <w:t xml:space="preserve">객체들을 </w:t>
      </w:r>
      <w:r w:rsidR="00311CBF">
        <w:rPr>
          <w:rFonts w:hint="eastAsia"/>
        </w:rPr>
        <w:t>단순하게 일렬로 배치한다.</w:t>
      </w:r>
    </w:p>
    <w:p w14:paraId="4EF62963" w14:textId="77777777" w:rsidR="00311CBF" w:rsidRPr="00F41C45" w:rsidRDefault="00311CBF" w:rsidP="00F41C45"/>
    <w:p w14:paraId="63F8FD20" w14:textId="6213A82A" w:rsidR="005F6645" w:rsidRDefault="005F6645" w:rsidP="00206E2F"/>
    <w:p w14:paraId="2727308C" w14:textId="77777777" w:rsidR="005F6645" w:rsidRDefault="005F6645" w:rsidP="00206E2F"/>
    <w:p w14:paraId="40845281" w14:textId="2F5DE48C" w:rsidR="00D8639F" w:rsidRDefault="00D8639F" w:rsidP="00206E2F"/>
    <w:p w14:paraId="5E0DE8C7" w14:textId="053C6F74" w:rsidR="00D8639F" w:rsidRDefault="00D8639F" w:rsidP="00D20465">
      <w:pPr>
        <w:pStyle w:val="Heading3"/>
      </w:pPr>
      <w:r>
        <w:rPr>
          <w:rFonts w:hint="eastAsia"/>
        </w:rPr>
        <w:lastRenderedPageBreak/>
        <w:t>T</w:t>
      </w:r>
      <w:r>
        <w:t xml:space="preserve">extView </w:t>
      </w:r>
      <w:r>
        <w:rPr>
          <w:rFonts w:hint="eastAsia"/>
        </w:rPr>
        <w:t>추가</w:t>
      </w:r>
    </w:p>
    <w:p w14:paraId="7A8C5B6D" w14:textId="3E3A98BF" w:rsidR="00586EA8" w:rsidRDefault="00586EA8" w:rsidP="00586EA8">
      <w:r w:rsidRPr="00586EA8">
        <w:rPr>
          <w:noProof/>
        </w:rPr>
        <w:drawing>
          <wp:inline distT="0" distB="0" distL="0" distR="0" wp14:anchorId="6E1ADF1E" wp14:editId="26844B8B">
            <wp:extent cx="5945567" cy="327898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53198" cy="328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BC17" w14:textId="3DA5C536" w:rsidR="007C0E1A" w:rsidRDefault="00026A22" w:rsidP="00586EA8">
      <w:r>
        <w:rPr>
          <w:rFonts w:hint="eastAsia"/>
        </w:rPr>
        <w:t xml:space="preserve">위 화면 왼쪽 아래의 </w:t>
      </w:r>
      <w:r>
        <w:t xml:space="preserve">Component Tree </w:t>
      </w:r>
      <w:r>
        <w:rPr>
          <w:rFonts w:hint="eastAsia"/>
        </w:rPr>
        <w:t>창을 주목하자.</w:t>
      </w:r>
    </w:p>
    <w:p w14:paraId="1B8B805C" w14:textId="458AF170" w:rsidR="00026A22" w:rsidRDefault="00026A22" w:rsidP="00586EA8">
      <w:r>
        <w:rPr>
          <w:rFonts w:hint="eastAsia"/>
        </w:rPr>
        <w:t>L</w:t>
      </w:r>
      <w:r>
        <w:t xml:space="preserve">inearLayout </w:t>
      </w:r>
      <w:r>
        <w:rPr>
          <w:rFonts w:hint="eastAsia"/>
        </w:rPr>
        <w:t>객체의 자식</w:t>
      </w:r>
      <w:r w:rsidR="00F120AD">
        <w:rPr>
          <w:rFonts w:hint="eastAsia"/>
        </w:rPr>
        <w:t xml:space="preserve"> 목록에,</w:t>
      </w:r>
      <w:r>
        <w:rPr>
          <w:rFonts w:hint="eastAsia"/>
        </w:rPr>
        <w:t xml:space="preserve"> </w:t>
      </w:r>
      <w:r w:rsidR="00F120AD">
        <w:t xml:space="preserve">TextView </w:t>
      </w:r>
      <w:r w:rsidR="00F120AD">
        <w:rPr>
          <w:rFonts w:hint="eastAsia"/>
        </w:rPr>
        <w:t>객체가 한 개 추가되었다.</w:t>
      </w:r>
    </w:p>
    <w:p w14:paraId="51BE8C90" w14:textId="57F70FE2" w:rsidR="00586EA8" w:rsidRDefault="00586EA8" w:rsidP="00586EA8"/>
    <w:p w14:paraId="3C29379B" w14:textId="1DDCD5FB" w:rsidR="00483D03" w:rsidRPr="00F120AD" w:rsidRDefault="0006427C" w:rsidP="00586EA8">
      <w:r w:rsidRPr="0006427C">
        <w:rPr>
          <w:noProof/>
        </w:rPr>
        <w:drawing>
          <wp:inline distT="0" distB="0" distL="0" distR="0" wp14:anchorId="3C09B15C" wp14:editId="51D5FB32">
            <wp:extent cx="6645910" cy="188658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310A" w14:textId="7598B121" w:rsidR="00586EA8" w:rsidRDefault="003455BC" w:rsidP="00586EA8">
      <w:r>
        <w:rPr>
          <w:rFonts w:hint="eastAsia"/>
        </w:rPr>
        <w:t>T</w:t>
      </w:r>
      <w:r>
        <w:t xml:space="preserve">extView </w:t>
      </w:r>
      <w:r>
        <w:rPr>
          <w:rFonts w:hint="eastAsia"/>
        </w:rPr>
        <w:t xml:space="preserve">객체의 </w:t>
      </w:r>
      <w:r>
        <w:t xml:space="preserve">padding </w:t>
      </w:r>
      <w:r>
        <w:rPr>
          <w:rFonts w:hint="eastAsia"/>
        </w:rPr>
        <w:t xml:space="preserve">속성에 </w:t>
      </w:r>
      <w:r w:rsidR="0006427C">
        <w:t>8</w:t>
      </w:r>
      <w:r>
        <w:t xml:space="preserve">dp </w:t>
      </w:r>
      <w:r>
        <w:rPr>
          <w:rFonts w:hint="eastAsia"/>
        </w:rPr>
        <w:t>값을 대입하자.</w:t>
      </w:r>
    </w:p>
    <w:p w14:paraId="5FD77447" w14:textId="77777777" w:rsidR="003455BC" w:rsidRDefault="003455BC" w:rsidP="00586EA8"/>
    <w:p w14:paraId="377FC098" w14:textId="68F58FF9" w:rsidR="00586EA8" w:rsidRDefault="001A6459" w:rsidP="00586EA8">
      <w:r w:rsidRPr="001A6459">
        <w:rPr>
          <w:noProof/>
        </w:rPr>
        <w:drawing>
          <wp:inline distT="0" distB="0" distL="0" distR="0" wp14:anchorId="785840AD" wp14:editId="3188375D">
            <wp:extent cx="6645910" cy="244602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20F8" w14:textId="15B3EFB1" w:rsidR="005342B5" w:rsidRPr="00586EA8" w:rsidRDefault="005342B5" w:rsidP="00586EA8">
      <w:r>
        <w:rPr>
          <w:rFonts w:hint="eastAsia"/>
        </w:rPr>
        <w:t>L</w:t>
      </w:r>
      <w:r>
        <w:t xml:space="preserve">inearLayout </w:t>
      </w:r>
      <w:r>
        <w:rPr>
          <w:rFonts w:hint="eastAsia"/>
        </w:rPr>
        <w:t xml:space="preserve">객체의 </w:t>
      </w:r>
      <w:r>
        <w:t xml:space="preserve">layout_height </w:t>
      </w:r>
      <w:r>
        <w:rPr>
          <w:rFonts w:hint="eastAsia"/>
        </w:rPr>
        <w:t xml:space="preserve">속성에 </w:t>
      </w:r>
      <w:r>
        <w:t xml:space="preserve">warp_content </w:t>
      </w:r>
      <w:r>
        <w:rPr>
          <w:rFonts w:hint="eastAsia"/>
        </w:rPr>
        <w:t>값을 대입하자.</w:t>
      </w:r>
    </w:p>
    <w:p w14:paraId="0610D9B9" w14:textId="6A208527" w:rsidR="00D8639F" w:rsidRDefault="00D8639F" w:rsidP="00206E2F"/>
    <w:p w14:paraId="7CA122EC" w14:textId="62F02D2C" w:rsidR="005342B5" w:rsidRDefault="00432B13" w:rsidP="00206E2F">
      <w:r>
        <w:rPr>
          <w:rFonts w:hint="eastAsia"/>
        </w:rPr>
        <w:t>이것은 데이터 항목 한 개에 대한 레이아웃이므로,</w:t>
      </w:r>
      <w:r>
        <w:t xml:space="preserve"> </w:t>
      </w:r>
      <w:r>
        <w:rPr>
          <w:rFonts w:hint="eastAsia"/>
        </w:rPr>
        <w:t>이 항목의 높이는</w:t>
      </w:r>
      <w:r>
        <w:t xml:space="preserve"> </w:t>
      </w:r>
      <w:r>
        <w:rPr>
          <w:rFonts w:hint="eastAsia"/>
        </w:rPr>
        <w:t>데이터 항목 한 개의 높이여야 한다.</w:t>
      </w:r>
    </w:p>
    <w:p w14:paraId="5DF20185" w14:textId="7A3DC764" w:rsidR="008014EB" w:rsidRDefault="00432B13" w:rsidP="00206E2F">
      <w:r>
        <w:rPr>
          <w:rFonts w:hint="eastAsia"/>
        </w:rPr>
        <w:t>데이터 항목 한 개의 높이가 화면을 가득 채우면 곤란하다.</w:t>
      </w:r>
    </w:p>
    <w:p w14:paraId="39A0892A" w14:textId="4B060F33" w:rsidR="00672288" w:rsidRDefault="00672288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0A53BBAB" w14:textId="10883547" w:rsidR="00E908DE" w:rsidRDefault="00BD243C" w:rsidP="001B755A">
      <w:pPr>
        <w:pStyle w:val="Heading2"/>
      </w:pPr>
      <w:bookmarkStart w:id="9" w:name="_Toc18868914"/>
      <w:r>
        <w:lastRenderedPageBreak/>
        <w:t>RecyclerView</w:t>
      </w:r>
      <w:r w:rsidR="00CE4C18">
        <w:t xml:space="preserve"> </w:t>
      </w:r>
      <w:r w:rsidR="00E908DE">
        <w:t>A</w:t>
      </w:r>
      <w:r w:rsidR="00CE4C18">
        <w:t xml:space="preserve">dapter </w:t>
      </w:r>
      <w:r w:rsidR="003F5B69">
        <w:rPr>
          <w:rFonts w:hint="eastAsia"/>
        </w:rPr>
        <w:t>구현</w:t>
      </w:r>
      <w:bookmarkEnd w:id="9"/>
    </w:p>
    <w:p w14:paraId="2ABEBEE9" w14:textId="77777777" w:rsidR="00622816" w:rsidRPr="00622816" w:rsidRDefault="00622816" w:rsidP="00622816"/>
    <w:p w14:paraId="53A6CFEB" w14:textId="1E82C56D" w:rsidR="00930F30" w:rsidRDefault="00930F30" w:rsidP="001B755A">
      <w:pPr>
        <w:pStyle w:val="Heading3"/>
      </w:pPr>
      <w:r>
        <w:t>RecyclerView</w:t>
      </w:r>
      <w:r w:rsidR="00CE4C18">
        <w:t>1</w:t>
      </w:r>
      <w:r w:rsidR="00AB203C">
        <w:t xml:space="preserve">Adapter.java </w:t>
      </w:r>
      <w:r w:rsidR="00AB203C">
        <w:rPr>
          <w:rFonts w:hint="eastAsia"/>
        </w:rPr>
        <w:t>생성</w:t>
      </w:r>
    </w:p>
    <w:p w14:paraId="19DCB86C" w14:textId="591EAB75" w:rsidR="00651364" w:rsidRDefault="006204AF" w:rsidP="00651364">
      <w:r w:rsidRPr="006204AF">
        <w:rPr>
          <w:noProof/>
        </w:rPr>
        <w:drawing>
          <wp:inline distT="0" distB="0" distL="0" distR="0" wp14:anchorId="08A4834B" wp14:editId="22022F4A">
            <wp:extent cx="6645910" cy="2205990"/>
            <wp:effectExtent l="0" t="0" r="254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1006" w14:textId="08DF2692" w:rsidR="00651364" w:rsidRDefault="00651364" w:rsidP="00651364">
      <w:r>
        <w:rPr>
          <w:rFonts w:hint="eastAsia"/>
        </w:rPr>
        <w:t>n</w:t>
      </w:r>
      <w:r>
        <w:t xml:space="preserve">et.skhu </w:t>
      </w:r>
      <w:r>
        <w:rPr>
          <w:rFonts w:hint="eastAsia"/>
        </w:rPr>
        <w:t>패키지를 우클릭하고</w:t>
      </w:r>
    </w:p>
    <w:p w14:paraId="73D774A5" w14:textId="3D58BC24" w:rsidR="00651364" w:rsidRDefault="00651364" w:rsidP="00651364">
      <w:r>
        <w:rPr>
          <w:rFonts w:hint="eastAsia"/>
        </w:rPr>
        <w:t>메뉴:</w:t>
      </w:r>
      <w:r>
        <w:t xml:space="preserve"> New - Java Class</w:t>
      </w:r>
    </w:p>
    <w:p w14:paraId="4A07A76D" w14:textId="2280FAF6" w:rsidR="00651364" w:rsidRDefault="00651364" w:rsidP="00651364"/>
    <w:p w14:paraId="49286F95" w14:textId="77777777" w:rsidR="00651364" w:rsidRPr="00651364" w:rsidRDefault="00651364" w:rsidP="00651364"/>
    <w:p w14:paraId="36642B2D" w14:textId="34A31EBD" w:rsidR="00622816" w:rsidRDefault="00E377AA" w:rsidP="00C77EF4">
      <w:r>
        <w:rPr>
          <w:noProof/>
        </w:rPr>
        <w:drawing>
          <wp:inline distT="0" distB="0" distL="0" distR="0" wp14:anchorId="70DEFAE5" wp14:editId="4F31E45A">
            <wp:extent cx="3599239" cy="2880747"/>
            <wp:effectExtent l="0" t="0" r="127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6132" cy="288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6531" w14:textId="16868367" w:rsidR="00440D23" w:rsidRDefault="00440D23" w:rsidP="00440D23"/>
    <w:p w14:paraId="416BD697" w14:textId="61144654" w:rsidR="00440D23" w:rsidRDefault="00440D23" w:rsidP="00440D23"/>
    <w:p w14:paraId="61DAFECC" w14:textId="296DC2BC" w:rsidR="00440D23" w:rsidRDefault="00440D23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72D46BFA" w14:textId="6922C187" w:rsidR="00440D23" w:rsidRDefault="00440D23" w:rsidP="00440D23">
      <w:pPr>
        <w:pStyle w:val="Heading3"/>
      </w:pPr>
      <w:r>
        <w:rPr>
          <w:rFonts w:hint="eastAsia"/>
        </w:rPr>
        <w:lastRenderedPageBreak/>
        <w:t>R</w:t>
      </w:r>
      <w:r>
        <w:t>ecyclerView1Adapter.java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622B8E" w14:paraId="23C5602A" w14:textId="77777777" w:rsidTr="002768A4">
        <w:tc>
          <w:tcPr>
            <w:tcW w:w="426" w:type="dxa"/>
          </w:tcPr>
          <w:p w14:paraId="042457E0" w14:textId="77777777" w:rsidR="00622B8E" w:rsidRPr="00185935" w:rsidRDefault="00622B8E" w:rsidP="004510C4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54465901" w14:textId="77777777" w:rsidR="00622B8E" w:rsidRPr="00185935" w:rsidRDefault="00622B8E" w:rsidP="004510C4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619AF8D0" w14:textId="77777777" w:rsidR="00622B8E" w:rsidRPr="00185935" w:rsidRDefault="00622B8E" w:rsidP="004510C4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40A0227B" w14:textId="77777777" w:rsidR="00622B8E" w:rsidRPr="00185935" w:rsidRDefault="00622B8E" w:rsidP="004510C4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132D2E45" w14:textId="77777777" w:rsidR="00622B8E" w:rsidRPr="00185935" w:rsidRDefault="00622B8E" w:rsidP="004510C4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1EFB37C6" w14:textId="77777777" w:rsidR="00622B8E" w:rsidRPr="00185935" w:rsidRDefault="00622B8E" w:rsidP="004510C4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3C6C7437" w14:textId="77777777" w:rsidR="00622B8E" w:rsidRPr="00185935" w:rsidRDefault="00622B8E" w:rsidP="004510C4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338C3718" w14:textId="77777777" w:rsidR="00622B8E" w:rsidRPr="00185935" w:rsidRDefault="00622B8E" w:rsidP="004510C4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56C45C4C" w14:textId="77777777" w:rsidR="00622B8E" w:rsidRDefault="00622B8E" w:rsidP="004510C4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4C70774A" w14:textId="77777777" w:rsidR="00622B8E" w:rsidRDefault="00622B8E" w:rsidP="004510C4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6355DAEA" w14:textId="77777777" w:rsidR="00622B8E" w:rsidRDefault="00622B8E" w:rsidP="004510C4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28F5A7F7" w14:textId="77777777" w:rsidR="00622B8E" w:rsidRDefault="00622B8E" w:rsidP="004510C4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0E217118" w14:textId="77777777" w:rsidR="00622B8E" w:rsidRDefault="00622B8E" w:rsidP="004510C4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3AE15325" w14:textId="77777777" w:rsidR="00622B8E" w:rsidRDefault="00622B8E" w:rsidP="004510C4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7E87F4AB" w14:textId="77777777" w:rsidR="00622B8E" w:rsidRDefault="00622B8E" w:rsidP="004510C4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036FA2E6" w14:textId="77777777" w:rsidR="00622B8E" w:rsidRDefault="00622B8E" w:rsidP="004510C4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2DC6EE25" w14:textId="77777777" w:rsidR="00622B8E" w:rsidRDefault="00622B8E" w:rsidP="004510C4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73BCADFE" w14:textId="77777777" w:rsidR="00622B8E" w:rsidRDefault="00622B8E" w:rsidP="004510C4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71E7AB62" w14:textId="77777777" w:rsidR="00622B8E" w:rsidRDefault="00622B8E" w:rsidP="004510C4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5EDD265C" w14:textId="77777777" w:rsidR="00622B8E" w:rsidRDefault="00622B8E" w:rsidP="004510C4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3A70B1C6" w14:textId="77777777" w:rsidR="00622B8E" w:rsidRDefault="00622B8E" w:rsidP="004510C4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567B08F6" w14:textId="77777777" w:rsidR="00622B8E" w:rsidRDefault="00622B8E" w:rsidP="004510C4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2AE8DF24" w14:textId="77777777" w:rsidR="00622B8E" w:rsidRDefault="00622B8E" w:rsidP="004510C4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777794B7" w14:textId="77777777" w:rsidR="00622B8E" w:rsidRDefault="00622B8E" w:rsidP="004510C4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1389719C" w14:textId="77777777" w:rsidR="00622B8E" w:rsidRDefault="00622B8E" w:rsidP="004510C4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7C5AB31E" w14:textId="77777777" w:rsidR="00622B8E" w:rsidRDefault="00622B8E" w:rsidP="004510C4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68C1EE41" w14:textId="77777777" w:rsidR="00622B8E" w:rsidRDefault="00622B8E" w:rsidP="004510C4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7BEA02CC" w14:textId="77777777" w:rsidR="00622B8E" w:rsidRDefault="00622B8E" w:rsidP="004510C4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6EAEE510" w14:textId="77777777" w:rsidR="00622B8E" w:rsidRDefault="00622B8E" w:rsidP="004510C4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614827BC" w14:textId="77777777" w:rsidR="00622B8E" w:rsidRDefault="00622B8E" w:rsidP="004510C4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648E15F3" w14:textId="77777777" w:rsidR="00622B8E" w:rsidRDefault="00622B8E" w:rsidP="004510C4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781D6C44" w14:textId="77777777" w:rsidR="00622B8E" w:rsidRDefault="00622B8E" w:rsidP="004510C4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6982A715" w14:textId="77777777" w:rsidR="00622B8E" w:rsidRDefault="00622B8E" w:rsidP="004510C4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05CA9D2F" w14:textId="77777777" w:rsidR="00622B8E" w:rsidRDefault="00622B8E" w:rsidP="004510C4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4AC41314" w14:textId="77777777" w:rsidR="00622B8E" w:rsidRDefault="00622B8E" w:rsidP="004510C4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52C95F1C" w14:textId="77777777" w:rsidR="00622B8E" w:rsidRDefault="00622B8E" w:rsidP="004510C4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670095D9" w14:textId="77777777" w:rsidR="00622B8E" w:rsidRDefault="00622B8E" w:rsidP="004510C4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4634F0B2" w14:textId="77777777" w:rsidR="00622B8E" w:rsidRDefault="00622B8E" w:rsidP="004510C4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07653D6E" w14:textId="77777777" w:rsidR="00622B8E" w:rsidRDefault="00622B8E" w:rsidP="004510C4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48D27B1D" w14:textId="77777777" w:rsidR="00622B8E" w:rsidRDefault="00622B8E" w:rsidP="004510C4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71E238F2" w14:textId="77777777" w:rsidR="00622B8E" w:rsidRDefault="00622B8E" w:rsidP="004510C4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4F609898" w14:textId="77777777" w:rsidR="00622B8E" w:rsidRDefault="00622B8E" w:rsidP="004510C4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1BD78EB6" w14:textId="0B01D3C8" w:rsidR="00622B8E" w:rsidRDefault="00622B8E" w:rsidP="004510C4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602662B7" w14:textId="72E69570" w:rsidR="00622816" w:rsidRDefault="00622816" w:rsidP="004510C4">
            <w:pPr>
              <w:pStyle w:val="a0"/>
            </w:pPr>
            <w:r>
              <w:rPr>
                <w:rFonts w:hint="eastAsia"/>
              </w:rPr>
              <w:t>4</w:t>
            </w:r>
            <w:r>
              <w:t>4</w:t>
            </w:r>
          </w:p>
          <w:p w14:paraId="12FFD836" w14:textId="7EBF673D" w:rsidR="00622816" w:rsidRDefault="00622816" w:rsidP="004510C4">
            <w:pPr>
              <w:pStyle w:val="a0"/>
            </w:pPr>
            <w:r>
              <w:rPr>
                <w:rFonts w:hint="eastAsia"/>
              </w:rPr>
              <w:t>4</w:t>
            </w:r>
            <w:r>
              <w:t>5</w:t>
            </w:r>
          </w:p>
          <w:p w14:paraId="16D27B26" w14:textId="75F93620" w:rsidR="00622B8E" w:rsidRPr="00185935" w:rsidRDefault="00622B8E" w:rsidP="004510C4">
            <w:pPr>
              <w:pStyle w:val="a0"/>
            </w:pPr>
          </w:p>
        </w:tc>
        <w:tc>
          <w:tcPr>
            <w:tcW w:w="10631" w:type="dxa"/>
          </w:tcPr>
          <w:p w14:paraId="41F05A1C" w14:textId="77777777" w:rsidR="00D8310B" w:rsidRDefault="00D8310B" w:rsidP="00D8310B">
            <w:pPr>
              <w:pStyle w:val="a0"/>
            </w:pPr>
            <w:r>
              <w:rPr>
                <w:rFonts w:hint="eastAsia"/>
                <w:b/>
                <w:color w:val="000080"/>
              </w:rPr>
              <w:t xml:space="preserve">package </w:t>
            </w:r>
            <w:r>
              <w:rPr>
                <w:rFonts w:hint="eastAsia"/>
              </w:rPr>
              <w:t>net.skhu;</w:t>
            </w:r>
          </w:p>
          <w:p w14:paraId="53272DAE" w14:textId="77777777" w:rsidR="00D8310B" w:rsidRDefault="00D8310B" w:rsidP="00D8310B">
            <w:pPr>
              <w:pStyle w:val="a0"/>
            </w:pPr>
          </w:p>
          <w:p w14:paraId="0850B2EA" w14:textId="77777777" w:rsidR="00D8310B" w:rsidRDefault="00D8310B" w:rsidP="00D8310B">
            <w:pPr>
              <w:pStyle w:val="a0"/>
            </w:pPr>
            <w:r>
              <w:rPr>
                <w:rFonts w:hint="eastAsia"/>
                <w:b/>
                <w:color w:val="000080"/>
              </w:rPr>
              <w:t xml:space="preserve">import </w:t>
            </w:r>
            <w:r>
              <w:rPr>
                <w:rFonts w:hint="eastAsia"/>
              </w:rPr>
              <w:t>android.content.Context;</w:t>
            </w:r>
          </w:p>
          <w:p w14:paraId="7DBE810A" w14:textId="77777777" w:rsidR="00D8310B" w:rsidRDefault="00D8310B" w:rsidP="00D8310B">
            <w:pPr>
              <w:pStyle w:val="a0"/>
            </w:pPr>
            <w:r>
              <w:rPr>
                <w:rFonts w:hint="eastAsia"/>
                <w:b/>
                <w:color w:val="000080"/>
              </w:rPr>
              <w:t xml:space="preserve">import </w:t>
            </w:r>
            <w:r>
              <w:rPr>
                <w:rFonts w:hint="eastAsia"/>
              </w:rPr>
              <w:t>android.view.LayoutInflater;</w:t>
            </w:r>
          </w:p>
          <w:p w14:paraId="351B4F7D" w14:textId="77777777" w:rsidR="00D8310B" w:rsidRDefault="00D8310B" w:rsidP="00D8310B">
            <w:pPr>
              <w:pStyle w:val="a0"/>
            </w:pPr>
            <w:r>
              <w:rPr>
                <w:rFonts w:hint="eastAsia"/>
                <w:b/>
                <w:color w:val="000080"/>
              </w:rPr>
              <w:t xml:space="preserve">import </w:t>
            </w:r>
            <w:r>
              <w:rPr>
                <w:rFonts w:hint="eastAsia"/>
              </w:rPr>
              <w:t>android.view.View;</w:t>
            </w:r>
          </w:p>
          <w:p w14:paraId="736BA5AB" w14:textId="77777777" w:rsidR="00D8310B" w:rsidRDefault="00D8310B" w:rsidP="00D8310B">
            <w:pPr>
              <w:pStyle w:val="a0"/>
            </w:pPr>
            <w:r>
              <w:rPr>
                <w:rFonts w:hint="eastAsia"/>
                <w:b/>
                <w:color w:val="000080"/>
              </w:rPr>
              <w:t xml:space="preserve">import </w:t>
            </w:r>
            <w:r>
              <w:rPr>
                <w:rFonts w:hint="eastAsia"/>
              </w:rPr>
              <w:t>android.view.ViewGroup;</w:t>
            </w:r>
          </w:p>
          <w:p w14:paraId="652BC66F" w14:textId="77777777" w:rsidR="00D8310B" w:rsidRDefault="00D8310B" w:rsidP="00D8310B">
            <w:pPr>
              <w:pStyle w:val="a0"/>
            </w:pPr>
            <w:r>
              <w:rPr>
                <w:rFonts w:hint="eastAsia"/>
                <w:b/>
                <w:color w:val="000080"/>
              </w:rPr>
              <w:t xml:space="preserve">import </w:t>
            </w:r>
            <w:r>
              <w:rPr>
                <w:rFonts w:hint="eastAsia"/>
              </w:rPr>
              <w:t>android.widget.TextView;</w:t>
            </w:r>
          </w:p>
          <w:p w14:paraId="53E24F35" w14:textId="77777777" w:rsidR="00D8310B" w:rsidRDefault="00D8310B" w:rsidP="00D8310B">
            <w:pPr>
              <w:pStyle w:val="a0"/>
            </w:pPr>
            <w:r>
              <w:rPr>
                <w:rFonts w:hint="eastAsia"/>
                <w:b/>
                <w:color w:val="000080"/>
              </w:rPr>
              <w:t xml:space="preserve">import </w:t>
            </w:r>
            <w:r>
              <w:rPr>
                <w:rFonts w:hint="eastAsia"/>
              </w:rPr>
              <w:t>androidx.recyclerview.widget.RecyclerView;</w:t>
            </w:r>
          </w:p>
          <w:p w14:paraId="6BC5B93D" w14:textId="77777777" w:rsidR="00D8310B" w:rsidRDefault="00D8310B" w:rsidP="00D8310B">
            <w:pPr>
              <w:pStyle w:val="a0"/>
            </w:pPr>
            <w:r>
              <w:rPr>
                <w:rFonts w:hint="eastAsia"/>
                <w:b/>
                <w:color w:val="000080"/>
              </w:rPr>
              <w:t xml:space="preserve">import </w:t>
            </w:r>
            <w:r>
              <w:rPr>
                <w:rFonts w:hint="eastAsia"/>
              </w:rPr>
              <w:t>java.util.ArrayList;</w:t>
            </w:r>
          </w:p>
          <w:p w14:paraId="58EF865D" w14:textId="77777777" w:rsidR="00D8310B" w:rsidRDefault="00D8310B" w:rsidP="00D8310B">
            <w:pPr>
              <w:pStyle w:val="a0"/>
            </w:pPr>
          </w:p>
          <w:p w14:paraId="12DC197B" w14:textId="77777777" w:rsidR="00D8310B" w:rsidRDefault="00D8310B" w:rsidP="00D8310B">
            <w:pPr>
              <w:pStyle w:val="a0"/>
            </w:pPr>
            <w:r>
              <w:rPr>
                <w:rFonts w:hint="eastAsia"/>
                <w:b/>
                <w:color w:val="000080"/>
              </w:rPr>
              <w:t xml:space="preserve">public class </w:t>
            </w:r>
            <w:r>
              <w:rPr>
                <w:rFonts w:hint="eastAsia"/>
              </w:rPr>
              <w:t xml:space="preserve">RecyclerView1Adapter </w:t>
            </w:r>
            <w:r>
              <w:rPr>
                <w:rFonts w:hint="eastAsia"/>
                <w:b/>
                <w:color w:val="000080"/>
              </w:rPr>
              <w:t xml:space="preserve">extends </w:t>
            </w:r>
            <w:r>
              <w:rPr>
                <w:rFonts w:hint="eastAsia"/>
              </w:rPr>
              <w:t>RecyclerView.Adapter&lt;RecyclerView1Adapter.ViewHolder&gt; {</w:t>
            </w:r>
          </w:p>
          <w:p w14:paraId="0845B67C" w14:textId="77777777" w:rsidR="00D8310B" w:rsidRDefault="00D8310B" w:rsidP="00D8310B">
            <w:pPr>
              <w:pStyle w:val="a0"/>
            </w:pPr>
          </w:p>
          <w:p w14:paraId="5AAF6FB2" w14:textId="77777777" w:rsidR="00D8310B" w:rsidRDefault="00D8310B" w:rsidP="00D8310B">
            <w:pPr>
              <w:pStyle w:val="a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b/>
                <w:color w:val="000080"/>
              </w:rPr>
              <w:t xml:space="preserve">static class </w:t>
            </w:r>
            <w:r>
              <w:rPr>
                <w:rFonts w:hint="eastAsia"/>
              </w:rPr>
              <w:t xml:space="preserve">ViewHolder </w:t>
            </w:r>
            <w:r>
              <w:rPr>
                <w:rFonts w:hint="eastAsia"/>
                <w:b/>
                <w:color w:val="000080"/>
              </w:rPr>
              <w:t xml:space="preserve">extends </w:t>
            </w:r>
            <w:r>
              <w:rPr>
                <w:rFonts w:hint="eastAsia"/>
              </w:rPr>
              <w:t>RecyclerView.ViewHolder  {</w:t>
            </w:r>
          </w:p>
          <w:p w14:paraId="60C8F342" w14:textId="77777777" w:rsidR="00D8310B" w:rsidRDefault="00D8310B" w:rsidP="00D8310B">
            <w:pPr>
              <w:pStyle w:val="a0"/>
            </w:pPr>
            <w:r>
              <w:rPr>
                <w:rFonts w:hint="eastAsia"/>
              </w:rPr>
              <w:t xml:space="preserve">        TextView </w:t>
            </w:r>
            <w:r>
              <w:rPr>
                <w:rFonts w:hint="eastAsia"/>
                <w:b/>
                <w:color w:val="660E7A"/>
              </w:rPr>
              <w:t>textView</w:t>
            </w:r>
            <w:r>
              <w:rPr>
                <w:rFonts w:hint="eastAsia"/>
              </w:rPr>
              <w:t>;</w:t>
            </w:r>
          </w:p>
          <w:p w14:paraId="79515018" w14:textId="77777777" w:rsidR="00D8310B" w:rsidRDefault="00D8310B" w:rsidP="00D8310B">
            <w:pPr>
              <w:pStyle w:val="a0"/>
            </w:pPr>
          </w:p>
          <w:p w14:paraId="5E4AC784" w14:textId="77777777" w:rsidR="00D8310B" w:rsidRDefault="00D8310B" w:rsidP="00D8310B">
            <w:pPr>
              <w:pStyle w:val="a0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  <w:b/>
                <w:color w:val="000080"/>
              </w:rPr>
              <w:t xml:space="preserve">public </w:t>
            </w:r>
            <w:r>
              <w:rPr>
                <w:rFonts w:hint="eastAsia"/>
              </w:rPr>
              <w:t>ViewHolder(View view) {</w:t>
            </w:r>
          </w:p>
          <w:p w14:paraId="6FDFA56E" w14:textId="3F7A9FA1" w:rsidR="00D8310B" w:rsidRDefault="00D8310B" w:rsidP="00D8310B">
            <w:pPr>
              <w:pStyle w:val="a0"/>
            </w:pP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  <w:b/>
                <w:color w:val="000080"/>
              </w:rPr>
              <w:t>super</w:t>
            </w:r>
            <w:r>
              <w:rPr>
                <w:rFonts w:hint="eastAsia"/>
              </w:rPr>
              <w:t>(view);</w:t>
            </w:r>
          </w:p>
          <w:p w14:paraId="61DA4A2D" w14:textId="77777777" w:rsidR="00D8310B" w:rsidRDefault="00D8310B" w:rsidP="00D8310B">
            <w:pPr>
              <w:pStyle w:val="a0"/>
            </w:pP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  <w:b/>
                <w:color w:val="660E7A"/>
              </w:rPr>
              <w:t xml:space="preserve">textView </w:t>
            </w:r>
            <w:r>
              <w:rPr>
                <w:rFonts w:hint="eastAsia"/>
              </w:rPr>
              <w:t>= view.findViewById(R.id.</w:t>
            </w:r>
            <w:r>
              <w:rPr>
                <w:rFonts w:hint="eastAsia"/>
                <w:b/>
                <w:i/>
                <w:iCs/>
                <w:color w:val="660E7A"/>
              </w:rPr>
              <w:t>textView</w:t>
            </w:r>
            <w:r>
              <w:rPr>
                <w:rFonts w:hint="eastAsia"/>
              </w:rPr>
              <w:t>);</w:t>
            </w:r>
          </w:p>
          <w:p w14:paraId="1220978E" w14:textId="77777777" w:rsidR="00D8310B" w:rsidRDefault="00D8310B" w:rsidP="00D8310B">
            <w:pPr>
              <w:pStyle w:val="a0"/>
            </w:pPr>
            <w:r>
              <w:rPr>
                <w:rFonts w:hint="eastAsia"/>
              </w:rPr>
              <w:t xml:space="preserve">        }</w:t>
            </w:r>
          </w:p>
          <w:p w14:paraId="74E63F0D" w14:textId="77777777" w:rsidR="00D8310B" w:rsidRDefault="00D8310B" w:rsidP="00D8310B">
            <w:pPr>
              <w:pStyle w:val="a0"/>
            </w:pPr>
            <w:r>
              <w:rPr>
                <w:rFonts w:hint="eastAsia"/>
              </w:rPr>
              <w:t xml:space="preserve">    }</w:t>
            </w:r>
          </w:p>
          <w:p w14:paraId="6D78BAFB" w14:textId="77777777" w:rsidR="00D8310B" w:rsidRDefault="00D8310B" w:rsidP="00D8310B">
            <w:pPr>
              <w:pStyle w:val="a0"/>
            </w:pPr>
          </w:p>
          <w:p w14:paraId="58A6F4C8" w14:textId="77777777" w:rsidR="00D8310B" w:rsidRDefault="00D8310B" w:rsidP="00D8310B">
            <w:pPr>
              <w:pStyle w:val="a0"/>
            </w:pPr>
            <w:r>
              <w:rPr>
                <w:rFonts w:hint="eastAsia"/>
              </w:rPr>
              <w:t xml:space="preserve">    LayoutInflater </w:t>
            </w:r>
            <w:r>
              <w:rPr>
                <w:rFonts w:hint="eastAsia"/>
                <w:b/>
                <w:color w:val="660E7A"/>
              </w:rPr>
              <w:t>layoutInflater</w:t>
            </w:r>
            <w:r>
              <w:rPr>
                <w:rFonts w:hint="eastAsia"/>
              </w:rPr>
              <w:t>;</w:t>
            </w:r>
          </w:p>
          <w:p w14:paraId="3DC05B8F" w14:textId="77777777" w:rsidR="00D8310B" w:rsidRDefault="00D8310B" w:rsidP="00D8310B">
            <w:pPr>
              <w:pStyle w:val="a0"/>
            </w:pPr>
            <w:r>
              <w:rPr>
                <w:rFonts w:hint="eastAsia"/>
              </w:rPr>
              <w:t xml:space="preserve">    ArrayList&lt;String&gt; </w:t>
            </w:r>
            <w:r>
              <w:rPr>
                <w:rFonts w:hint="eastAsia"/>
                <w:b/>
                <w:color w:val="660E7A"/>
              </w:rPr>
              <w:t>arrayList</w:t>
            </w:r>
            <w:r>
              <w:rPr>
                <w:rFonts w:hint="eastAsia"/>
              </w:rPr>
              <w:t>;</w:t>
            </w:r>
          </w:p>
          <w:p w14:paraId="71F7AE33" w14:textId="77777777" w:rsidR="00D8310B" w:rsidRDefault="00D8310B" w:rsidP="00D8310B">
            <w:pPr>
              <w:pStyle w:val="a0"/>
            </w:pPr>
          </w:p>
          <w:p w14:paraId="26E05872" w14:textId="77777777" w:rsidR="00D8310B" w:rsidRDefault="00D8310B" w:rsidP="00D8310B">
            <w:pPr>
              <w:pStyle w:val="a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b/>
                <w:color w:val="000080"/>
              </w:rPr>
              <w:t xml:space="preserve">public </w:t>
            </w:r>
            <w:r>
              <w:rPr>
                <w:rFonts w:hint="eastAsia"/>
              </w:rPr>
              <w:t>RecyclerView1Adapter(Context context, ArrayList&lt;String&gt; arrayList) {</w:t>
            </w:r>
          </w:p>
          <w:p w14:paraId="308E53D6" w14:textId="77777777" w:rsidR="00D8310B" w:rsidRDefault="00D8310B" w:rsidP="00D8310B">
            <w:pPr>
              <w:pStyle w:val="a0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  <w:b/>
                <w:color w:val="000080"/>
              </w:rPr>
              <w:t>this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b/>
                <w:color w:val="660E7A"/>
              </w:rPr>
              <w:t xml:space="preserve">layoutInflater </w:t>
            </w:r>
            <w:r>
              <w:rPr>
                <w:rFonts w:hint="eastAsia"/>
              </w:rPr>
              <w:t>= LayoutInflater.</w:t>
            </w:r>
            <w:r>
              <w:rPr>
                <w:rFonts w:hint="eastAsia"/>
                <w:i/>
                <w:iCs/>
              </w:rPr>
              <w:t>from</w:t>
            </w:r>
            <w:r>
              <w:rPr>
                <w:rFonts w:hint="eastAsia"/>
              </w:rPr>
              <w:t>(context);</w:t>
            </w:r>
          </w:p>
          <w:p w14:paraId="44291DA4" w14:textId="77777777" w:rsidR="00D8310B" w:rsidRDefault="00D8310B" w:rsidP="00D8310B">
            <w:pPr>
              <w:pStyle w:val="a0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  <w:b/>
                <w:color w:val="000080"/>
              </w:rPr>
              <w:t>this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b/>
                <w:color w:val="660E7A"/>
              </w:rPr>
              <w:t xml:space="preserve">arrayList </w:t>
            </w:r>
            <w:r>
              <w:rPr>
                <w:rFonts w:hint="eastAsia"/>
              </w:rPr>
              <w:t>= arrayList;</w:t>
            </w:r>
          </w:p>
          <w:p w14:paraId="049A7AD1" w14:textId="77777777" w:rsidR="00D8310B" w:rsidRDefault="00D8310B" w:rsidP="00D8310B">
            <w:pPr>
              <w:pStyle w:val="a0"/>
            </w:pPr>
            <w:r>
              <w:rPr>
                <w:rFonts w:hint="eastAsia"/>
              </w:rPr>
              <w:t xml:space="preserve">    }</w:t>
            </w:r>
          </w:p>
          <w:p w14:paraId="34D47DD4" w14:textId="77777777" w:rsidR="00D8310B" w:rsidRDefault="00D8310B" w:rsidP="00D8310B">
            <w:pPr>
              <w:pStyle w:val="a0"/>
            </w:pPr>
          </w:p>
          <w:p w14:paraId="371BB80F" w14:textId="77777777" w:rsidR="00D8310B" w:rsidRDefault="00D8310B" w:rsidP="00D8310B">
            <w:pPr>
              <w:pStyle w:val="a0"/>
              <w:rPr>
                <w:color w:val="808000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color w:val="808000"/>
              </w:rPr>
              <w:t>@Override</w:t>
            </w:r>
          </w:p>
          <w:p w14:paraId="31C5AB78" w14:textId="77777777" w:rsidR="00D8310B" w:rsidRDefault="00D8310B" w:rsidP="00D8310B">
            <w:pPr>
              <w:pStyle w:val="a0"/>
            </w:pPr>
            <w:r>
              <w:rPr>
                <w:rFonts w:hint="eastAsia"/>
                <w:color w:val="808000"/>
              </w:rPr>
              <w:t xml:space="preserve">    </w:t>
            </w:r>
            <w:r>
              <w:rPr>
                <w:rFonts w:hint="eastAsia"/>
                <w:b/>
                <w:color w:val="000080"/>
              </w:rPr>
              <w:t xml:space="preserve">public int </w:t>
            </w:r>
            <w:r>
              <w:rPr>
                <w:rFonts w:hint="eastAsia"/>
              </w:rPr>
              <w:t>getItemCount() {</w:t>
            </w:r>
          </w:p>
          <w:p w14:paraId="1F2231DD" w14:textId="77777777" w:rsidR="00D8310B" w:rsidRDefault="00D8310B" w:rsidP="00D8310B">
            <w:pPr>
              <w:pStyle w:val="a0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  <w:b/>
                <w:color w:val="000080"/>
              </w:rPr>
              <w:t xml:space="preserve">return </w:t>
            </w:r>
            <w:r>
              <w:rPr>
                <w:rFonts w:hint="eastAsia"/>
                <w:b/>
                <w:color w:val="660E7A"/>
              </w:rPr>
              <w:t>arrayList</w:t>
            </w:r>
            <w:r>
              <w:rPr>
                <w:rFonts w:hint="eastAsia"/>
              </w:rPr>
              <w:t>.size();</w:t>
            </w:r>
          </w:p>
          <w:p w14:paraId="09921138" w14:textId="77777777" w:rsidR="00D8310B" w:rsidRDefault="00D8310B" w:rsidP="00D8310B">
            <w:pPr>
              <w:pStyle w:val="a0"/>
            </w:pPr>
            <w:r>
              <w:rPr>
                <w:rFonts w:hint="eastAsia"/>
              </w:rPr>
              <w:t xml:space="preserve">    }</w:t>
            </w:r>
          </w:p>
          <w:p w14:paraId="1C707E7B" w14:textId="77777777" w:rsidR="00D8310B" w:rsidRDefault="00D8310B" w:rsidP="00D8310B">
            <w:pPr>
              <w:pStyle w:val="a0"/>
            </w:pPr>
          </w:p>
          <w:p w14:paraId="7A2E62E3" w14:textId="77777777" w:rsidR="00D8310B" w:rsidRDefault="00D8310B" w:rsidP="00D8310B">
            <w:pPr>
              <w:pStyle w:val="a0"/>
              <w:rPr>
                <w:color w:val="808000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color w:val="808000"/>
              </w:rPr>
              <w:t>@Override</w:t>
            </w:r>
          </w:p>
          <w:p w14:paraId="4097D7DE" w14:textId="77777777" w:rsidR="00D8310B" w:rsidRDefault="00D8310B" w:rsidP="00D8310B">
            <w:pPr>
              <w:pStyle w:val="a0"/>
            </w:pPr>
            <w:r>
              <w:rPr>
                <w:rFonts w:hint="eastAsia"/>
                <w:color w:val="808000"/>
              </w:rPr>
              <w:t xml:space="preserve">    </w:t>
            </w:r>
            <w:r>
              <w:rPr>
                <w:rFonts w:hint="eastAsia"/>
                <w:b/>
                <w:color w:val="000080"/>
              </w:rPr>
              <w:t xml:space="preserve">public </w:t>
            </w:r>
            <w:r>
              <w:rPr>
                <w:rFonts w:hint="eastAsia"/>
              </w:rPr>
              <w:t xml:space="preserve">ViewHolder onCreateViewHolder(ViewGroup viewGroup, </w:t>
            </w:r>
            <w:r>
              <w:rPr>
                <w:rFonts w:hint="eastAsia"/>
                <w:b/>
                <w:color w:val="000080"/>
              </w:rPr>
              <w:t xml:space="preserve">int </w:t>
            </w:r>
            <w:r>
              <w:rPr>
                <w:rFonts w:hint="eastAsia"/>
              </w:rPr>
              <w:t>viewType) {</w:t>
            </w:r>
          </w:p>
          <w:p w14:paraId="0E4156D6" w14:textId="15765379" w:rsidR="00D8310B" w:rsidRDefault="00D8310B" w:rsidP="00D8310B">
            <w:pPr>
              <w:pStyle w:val="a0"/>
            </w:pPr>
            <w:r>
              <w:rPr>
                <w:rFonts w:hint="eastAsia"/>
              </w:rPr>
              <w:t xml:space="preserve">        View view = </w:t>
            </w:r>
            <w:r>
              <w:rPr>
                <w:rFonts w:hint="eastAsia"/>
                <w:b/>
                <w:color w:val="660E7A"/>
              </w:rPr>
              <w:t>layoutInflater</w:t>
            </w:r>
            <w:r>
              <w:rPr>
                <w:rFonts w:hint="eastAsia"/>
              </w:rPr>
              <w:t>.inflate(R.layout.</w:t>
            </w:r>
            <w:r>
              <w:rPr>
                <w:rFonts w:hint="eastAsia"/>
                <w:b/>
                <w:i/>
                <w:iCs/>
                <w:color w:val="660E7A"/>
              </w:rPr>
              <w:t>item</w:t>
            </w:r>
            <w:r w:rsidR="007C00EB">
              <w:rPr>
                <w:b/>
                <w:i/>
                <w:iCs/>
                <w:color w:val="660E7A"/>
              </w:rPr>
              <w:t>1</w:t>
            </w:r>
            <w:bookmarkStart w:id="10" w:name="_GoBack"/>
            <w:bookmarkEnd w:id="10"/>
            <w:r>
              <w:rPr>
                <w:rFonts w:hint="eastAsia"/>
              </w:rPr>
              <w:t xml:space="preserve">, viewGroup, </w:t>
            </w:r>
            <w:r>
              <w:rPr>
                <w:rFonts w:hint="eastAsia"/>
                <w:b/>
                <w:color w:val="000080"/>
              </w:rPr>
              <w:t>false</w:t>
            </w:r>
            <w:r>
              <w:rPr>
                <w:rFonts w:hint="eastAsia"/>
              </w:rPr>
              <w:t>);</w:t>
            </w:r>
          </w:p>
          <w:p w14:paraId="355344AF" w14:textId="77777777" w:rsidR="00D8310B" w:rsidRDefault="00D8310B" w:rsidP="00D8310B">
            <w:pPr>
              <w:pStyle w:val="a0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  <w:b/>
                <w:color w:val="000080"/>
              </w:rPr>
              <w:t xml:space="preserve">return new </w:t>
            </w:r>
            <w:r>
              <w:rPr>
                <w:rFonts w:hint="eastAsia"/>
              </w:rPr>
              <w:t>ViewHolder(view);</w:t>
            </w:r>
          </w:p>
          <w:p w14:paraId="56AF9675" w14:textId="77777777" w:rsidR="00D8310B" w:rsidRDefault="00D8310B" w:rsidP="00D8310B">
            <w:pPr>
              <w:pStyle w:val="a0"/>
            </w:pPr>
            <w:r>
              <w:rPr>
                <w:rFonts w:hint="eastAsia"/>
              </w:rPr>
              <w:t xml:space="preserve">    }</w:t>
            </w:r>
          </w:p>
          <w:p w14:paraId="15278C2D" w14:textId="77777777" w:rsidR="00D8310B" w:rsidRDefault="00D8310B" w:rsidP="00D8310B">
            <w:pPr>
              <w:pStyle w:val="a0"/>
            </w:pPr>
          </w:p>
          <w:p w14:paraId="17515EFB" w14:textId="77777777" w:rsidR="00D8310B" w:rsidRDefault="00D8310B" w:rsidP="00D8310B">
            <w:pPr>
              <w:pStyle w:val="a0"/>
              <w:rPr>
                <w:color w:val="808000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color w:val="808000"/>
              </w:rPr>
              <w:t>@Override</w:t>
            </w:r>
          </w:p>
          <w:p w14:paraId="79DAA8F0" w14:textId="77777777" w:rsidR="00D8310B" w:rsidRDefault="00D8310B" w:rsidP="00D8310B">
            <w:pPr>
              <w:pStyle w:val="a0"/>
            </w:pPr>
            <w:r>
              <w:rPr>
                <w:rFonts w:hint="eastAsia"/>
                <w:color w:val="808000"/>
              </w:rPr>
              <w:t xml:space="preserve">    </w:t>
            </w:r>
            <w:r>
              <w:rPr>
                <w:rFonts w:hint="eastAsia"/>
                <w:b/>
                <w:color w:val="000080"/>
              </w:rPr>
              <w:t xml:space="preserve">public void </w:t>
            </w:r>
            <w:r>
              <w:rPr>
                <w:rFonts w:hint="eastAsia"/>
              </w:rPr>
              <w:t>onBindViewHolder(</w:t>
            </w:r>
            <w:r>
              <w:rPr>
                <w:rFonts w:hint="eastAsia"/>
                <w:b/>
                <w:color w:val="000080"/>
              </w:rPr>
              <w:t xml:space="preserve">final </w:t>
            </w:r>
            <w:r>
              <w:rPr>
                <w:rFonts w:hint="eastAsia"/>
              </w:rPr>
              <w:t xml:space="preserve">ViewHolder viewHolder, </w:t>
            </w:r>
            <w:r>
              <w:rPr>
                <w:rFonts w:hint="eastAsia"/>
                <w:b/>
                <w:color w:val="000080"/>
              </w:rPr>
              <w:t xml:space="preserve">final int </w:t>
            </w:r>
            <w:r>
              <w:rPr>
                <w:rFonts w:hint="eastAsia"/>
              </w:rPr>
              <w:t>index) {</w:t>
            </w:r>
          </w:p>
          <w:p w14:paraId="34EEDDF0" w14:textId="77777777" w:rsidR="00D8310B" w:rsidRDefault="00D8310B" w:rsidP="00D8310B">
            <w:pPr>
              <w:pStyle w:val="a0"/>
            </w:pPr>
            <w:r>
              <w:rPr>
                <w:rFonts w:hint="eastAsia"/>
              </w:rPr>
              <w:t xml:space="preserve">        viewHolder.</w:t>
            </w:r>
            <w:r>
              <w:rPr>
                <w:rFonts w:hint="eastAsia"/>
                <w:b/>
                <w:color w:val="660E7A"/>
              </w:rPr>
              <w:t>textView</w:t>
            </w:r>
            <w:r>
              <w:rPr>
                <w:rFonts w:hint="eastAsia"/>
              </w:rPr>
              <w:t>.setText(</w:t>
            </w:r>
            <w:r>
              <w:rPr>
                <w:rFonts w:hint="eastAsia"/>
                <w:b/>
                <w:color w:val="660E7A"/>
              </w:rPr>
              <w:t>arrayList</w:t>
            </w:r>
            <w:r>
              <w:rPr>
                <w:rFonts w:hint="eastAsia"/>
              </w:rPr>
              <w:t>.get(index));</w:t>
            </w:r>
          </w:p>
          <w:p w14:paraId="02542075" w14:textId="77777777" w:rsidR="00D8310B" w:rsidRDefault="00D8310B" w:rsidP="00D8310B">
            <w:pPr>
              <w:pStyle w:val="a0"/>
            </w:pPr>
            <w:r>
              <w:rPr>
                <w:rFonts w:hint="eastAsia"/>
              </w:rPr>
              <w:t xml:space="preserve">    }</w:t>
            </w:r>
          </w:p>
          <w:p w14:paraId="3D8AC05A" w14:textId="4AC4FE14" w:rsidR="00D8310B" w:rsidRDefault="00D8310B" w:rsidP="00D8310B">
            <w:pPr>
              <w:pStyle w:val="a0"/>
            </w:pPr>
            <w:r>
              <w:rPr>
                <w:rFonts w:hint="eastAsia"/>
              </w:rPr>
              <w:t>}</w:t>
            </w:r>
          </w:p>
          <w:p w14:paraId="0476148B" w14:textId="04E46CC9" w:rsidR="00622B8E" w:rsidRPr="00D8310B" w:rsidRDefault="00622B8E" w:rsidP="00D8310B">
            <w:pPr>
              <w:pStyle w:val="a0"/>
            </w:pPr>
          </w:p>
        </w:tc>
      </w:tr>
    </w:tbl>
    <w:p w14:paraId="7E11B7B5" w14:textId="5EEAAFB7" w:rsidR="00E908DE" w:rsidRDefault="00E908DE" w:rsidP="00E908DE"/>
    <w:p w14:paraId="6C63F5CA" w14:textId="7D6BA3FB" w:rsidR="00C24E9D" w:rsidRDefault="00C24E9D" w:rsidP="00C24E9D">
      <w:pPr>
        <w:pStyle w:val="Heading3"/>
      </w:pPr>
      <w:r>
        <w:rPr>
          <w:rFonts w:hint="eastAsia"/>
        </w:rPr>
        <w:t>V</w:t>
      </w:r>
      <w:r>
        <w:t xml:space="preserve">iewHolder </w:t>
      </w:r>
      <w:r w:rsidR="00F579B4">
        <w:rPr>
          <w:rFonts w:hint="eastAsia"/>
        </w:rPr>
        <w:t>클래스</w:t>
      </w:r>
    </w:p>
    <w:p w14:paraId="44467180" w14:textId="2CD09137" w:rsidR="00871BBA" w:rsidRDefault="00C23B24" w:rsidP="00E908DE">
      <w:r>
        <w:rPr>
          <w:rFonts w:hint="eastAsia"/>
        </w:rPr>
        <w:t>V</w:t>
      </w:r>
      <w:r>
        <w:t xml:space="preserve">iewHolder </w:t>
      </w:r>
      <w:r>
        <w:rPr>
          <w:rFonts w:hint="eastAsia"/>
        </w:rPr>
        <w:t>객체는,</w:t>
      </w:r>
      <w:r>
        <w:t xml:space="preserve"> </w:t>
      </w:r>
      <w:r>
        <w:rPr>
          <w:rFonts w:hint="eastAsia"/>
        </w:rPr>
        <w:t>내부에 뷰(</w:t>
      </w:r>
      <w:r>
        <w:t xml:space="preserve">View) </w:t>
      </w:r>
      <w:r>
        <w:rPr>
          <w:rFonts w:hint="eastAsia"/>
        </w:rPr>
        <w:t>객체를 보유하고있어야 한다.</w:t>
      </w:r>
    </w:p>
    <w:p w14:paraId="4DCB82E4" w14:textId="4CC5C435" w:rsidR="00C23B24" w:rsidRDefault="00C23B24" w:rsidP="00E908DE">
      <w:r>
        <w:rPr>
          <w:rFonts w:hint="eastAsia"/>
        </w:rPr>
        <w:t>이 뷰 객체는 데이터 항목</w:t>
      </w:r>
      <w:r>
        <w:t xml:space="preserve"> </w:t>
      </w:r>
      <w:r>
        <w:rPr>
          <w:rFonts w:hint="eastAsia"/>
        </w:rPr>
        <w:t xml:space="preserve">한 개를 </w:t>
      </w:r>
      <w:r w:rsidR="004E1F29">
        <w:rPr>
          <w:rFonts w:hint="eastAsia"/>
        </w:rPr>
        <w:t>화면에 보여주기 위한 뷰 객체이다.</w:t>
      </w:r>
    </w:p>
    <w:p w14:paraId="5A04FE0B" w14:textId="281357C5" w:rsidR="004E1F29" w:rsidRDefault="004E1F29" w:rsidP="00E908DE">
      <w:r>
        <w:rPr>
          <w:rFonts w:hint="eastAsia"/>
        </w:rPr>
        <w:t>이 데이터 항목 뷰 객체에 대한 작업을 구현해야 한다면,</w:t>
      </w:r>
      <w:r>
        <w:t xml:space="preserve"> ViewHolder </w:t>
      </w:r>
      <w:r>
        <w:rPr>
          <w:rFonts w:hint="eastAsia"/>
        </w:rPr>
        <w:t>클래스의 메소드로 구현한다.</w:t>
      </w:r>
      <w:r>
        <w:t xml:space="preserve"> (</w:t>
      </w:r>
      <w:r>
        <w:rPr>
          <w:rFonts w:hint="eastAsia"/>
        </w:rPr>
        <w:t>예:</w:t>
      </w:r>
      <w:r>
        <w:t xml:space="preserve"> </w:t>
      </w:r>
      <w:r>
        <w:rPr>
          <w:rFonts w:hint="eastAsia"/>
        </w:rPr>
        <w:t>클릭)</w:t>
      </w:r>
    </w:p>
    <w:p w14:paraId="091AF829" w14:textId="43542A20" w:rsidR="004E1F29" w:rsidRDefault="00743770" w:rsidP="00E908DE">
      <w:r>
        <w:rPr>
          <w:rFonts w:hint="eastAsia"/>
        </w:rPr>
        <w:t>V</w:t>
      </w:r>
      <w:r>
        <w:t xml:space="preserve">iewHolder </w:t>
      </w:r>
      <w:r>
        <w:rPr>
          <w:rFonts w:hint="eastAsia"/>
        </w:rPr>
        <w:t xml:space="preserve">클래스는 보통 </w:t>
      </w:r>
      <w:r>
        <w:t xml:space="preserve">Adpater </w:t>
      </w:r>
      <w:r>
        <w:rPr>
          <w:rFonts w:hint="eastAsia"/>
        </w:rPr>
        <w:t xml:space="preserve">클래스의 </w:t>
      </w:r>
      <w:r>
        <w:t xml:space="preserve">inner </w:t>
      </w:r>
      <w:r>
        <w:rPr>
          <w:rFonts w:hint="eastAsia"/>
        </w:rPr>
        <w:t>클래스로 구현한다.</w:t>
      </w:r>
    </w:p>
    <w:p w14:paraId="0EE0E046" w14:textId="64089E51" w:rsidR="00DC5021" w:rsidRDefault="00DC5021" w:rsidP="00E908DE"/>
    <w:p w14:paraId="39AE6ECE" w14:textId="0B446913" w:rsidR="00DC5021" w:rsidRDefault="00DC5021" w:rsidP="00E908DE">
      <w:r>
        <w:rPr>
          <w:rFonts w:hint="eastAsia"/>
        </w:rPr>
        <w:t>V</w:t>
      </w:r>
      <w:r>
        <w:t xml:space="preserve">iewHolder </w:t>
      </w:r>
      <w:r>
        <w:rPr>
          <w:rFonts w:hint="eastAsia"/>
        </w:rPr>
        <w:t xml:space="preserve">클래스는 </w:t>
      </w:r>
      <w:r>
        <w:t xml:space="preserve">MyRecyclerViewAdpater </w:t>
      </w:r>
      <w:r>
        <w:rPr>
          <w:rFonts w:hint="eastAsia"/>
        </w:rPr>
        <w:t xml:space="preserve">클래스의 </w:t>
      </w:r>
      <w:r>
        <w:t xml:space="preserve">inner class </w:t>
      </w:r>
      <w:r>
        <w:rPr>
          <w:rFonts w:hint="eastAsia"/>
        </w:rPr>
        <w:t>이므로</w:t>
      </w:r>
    </w:p>
    <w:p w14:paraId="5A7FC409" w14:textId="62BBE793" w:rsidR="00DC5021" w:rsidRDefault="004D12BB" w:rsidP="00E908DE">
      <w:r>
        <w:rPr>
          <w:rFonts w:hint="eastAsia"/>
        </w:rPr>
        <w:t>o</w:t>
      </w:r>
      <w:r>
        <w:t xml:space="preserve">utter class </w:t>
      </w:r>
      <w:r>
        <w:rPr>
          <w:rFonts w:hint="eastAsia"/>
        </w:rPr>
        <w:t>클래스인 M</w:t>
      </w:r>
      <w:r>
        <w:t xml:space="preserve">yRecyclerViewAdapter </w:t>
      </w:r>
      <w:r>
        <w:rPr>
          <w:rFonts w:hint="eastAsia"/>
        </w:rPr>
        <w:t xml:space="preserve">클래스의 </w:t>
      </w:r>
      <w:r w:rsidR="00675FF5">
        <w:rPr>
          <w:rFonts w:hint="eastAsia"/>
        </w:rPr>
        <w:t xml:space="preserve">멤버 변수인 </w:t>
      </w:r>
      <w:r w:rsidR="00675FF5">
        <w:t>arrayList</w:t>
      </w:r>
      <w:r w:rsidR="00675FF5">
        <w:rPr>
          <w:rFonts w:hint="eastAsia"/>
        </w:rPr>
        <w:t xml:space="preserve"> </w:t>
      </w:r>
      <w:r>
        <w:rPr>
          <w:rFonts w:hint="eastAsia"/>
        </w:rPr>
        <w:t>변수</w:t>
      </w:r>
      <w:r w:rsidR="00675FF5">
        <w:rPr>
          <w:rFonts w:hint="eastAsia"/>
        </w:rPr>
        <w:t>를 사용할 수 있다.</w:t>
      </w:r>
    </w:p>
    <w:p w14:paraId="5DAFE9E9" w14:textId="5929075D" w:rsidR="00675FF5" w:rsidRDefault="00675FF5" w:rsidP="00E908DE"/>
    <w:p w14:paraId="160C5407" w14:textId="73880D2B" w:rsidR="00F579B4" w:rsidRDefault="00F579B4" w:rsidP="00F579B4">
      <w:pPr>
        <w:pStyle w:val="Heading3"/>
      </w:pPr>
      <w:r>
        <w:rPr>
          <w:rFonts w:hint="eastAsia"/>
        </w:rPr>
        <w:t>V</w:t>
      </w:r>
      <w:r>
        <w:t xml:space="preserve">iewHolder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t xml:space="preserve">getAdapterPosition() </w:t>
      </w:r>
      <w:r>
        <w:rPr>
          <w:rFonts w:hint="eastAsia"/>
        </w:rPr>
        <w:t>메소드</w:t>
      </w:r>
    </w:p>
    <w:p w14:paraId="5BD37C41" w14:textId="466B53D8" w:rsidR="00675FF5" w:rsidRDefault="00675FF5" w:rsidP="00E908DE">
      <w:r>
        <w:rPr>
          <w:rFonts w:hint="eastAsia"/>
        </w:rPr>
        <w:t>V</w:t>
      </w:r>
      <w:r>
        <w:t xml:space="preserve">iewHolder </w:t>
      </w:r>
      <w:r>
        <w:rPr>
          <w:rFonts w:hint="eastAsia"/>
        </w:rPr>
        <w:t xml:space="preserve">클래스의 </w:t>
      </w:r>
      <w:r w:rsidR="00F579B4">
        <w:t xml:space="preserve">getAdapterPosition() </w:t>
      </w:r>
      <w:r w:rsidR="00F579B4">
        <w:rPr>
          <w:rFonts w:hint="eastAsia"/>
        </w:rPr>
        <w:t>메소드는</w:t>
      </w:r>
    </w:p>
    <w:p w14:paraId="1E7C6335" w14:textId="10B55BFA" w:rsidR="00F579B4" w:rsidRDefault="00F579B4" w:rsidP="00E908DE">
      <w:r>
        <w:rPr>
          <w:rFonts w:hint="eastAsia"/>
        </w:rPr>
        <w:t>V</w:t>
      </w:r>
      <w:r>
        <w:t>iewHolder</w:t>
      </w:r>
      <w:r>
        <w:rPr>
          <w:rFonts w:hint="eastAsia"/>
        </w:rPr>
        <w:t xml:space="preserve">에 채워진 데이터 항목의 </w:t>
      </w:r>
      <w:r>
        <w:t xml:space="preserve">index </w:t>
      </w:r>
      <w:r>
        <w:rPr>
          <w:rFonts w:hint="eastAsia"/>
        </w:rPr>
        <w:t>값을 리턴한다.</w:t>
      </w:r>
    </w:p>
    <w:p w14:paraId="18964D88" w14:textId="77777777" w:rsidR="00F579B4" w:rsidRPr="00DC5021" w:rsidRDefault="00F579B4" w:rsidP="00E908DE"/>
    <w:p w14:paraId="1772B0F5" w14:textId="42B2152E" w:rsidR="00743770" w:rsidRDefault="00743770" w:rsidP="00E908DE"/>
    <w:p w14:paraId="44E36B2A" w14:textId="0DB599F9" w:rsidR="00D63512" w:rsidRDefault="00D63512" w:rsidP="00D63512">
      <w:pPr>
        <w:pStyle w:val="Heading3"/>
      </w:pPr>
      <w:r>
        <w:rPr>
          <w:rFonts w:hint="eastAsia"/>
        </w:rPr>
        <w:lastRenderedPageBreak/>
        <w:t>g</w:t>
      </w:r>
      <w:r>
        <w:t xml:space="preserve">etItemCount </w:t>
      </w:r>
      <w:r>
        <w:rPr>
          <w:rFonts w:hint="eastAsia"/>
        </w:rPr>
        <w:t>메소드</w:t>
      </w:r>
    </w:p>
    <w:p w14:paraId="0AE0B077" w14:textId="63E2CB33" w:rsidR="00D63512" w:rsidRDefault="00D63512" w:rsidP="00D63512">
      <w:r>
        <w:rPr>
          <w:rFonts w:hint="eastAsia"/>
        </w:rPr>
        <w:t>데이터 항목의 수를 리턴한다.</w:t>
      </w:r>
    </w:p>
    <w:p w14:paraId="0E9A40AB" w14:textId="4EAF8B21" w:rsidR="00D63512" w:rsidRDefault="00D63512" w:rsidP="00D63512"/>
    <w:p w14:paraId="3F7954DE" w14:textId="66EF7D10" w:rsidR="00D63512" w:rsidRDefault="00D63512" w:rsidP="00D63512">
      <w:pPr>
        <w:pStyle w:val="Heading3"/>
      </w:pPr>
      <w:r>
        <w:rPr>
          <w:rFonts w:hint="eastAsia"/>
        </w:rPr>
        <w:t>o</w:t>
      </w:r>
      <w:r>
        <w:t>nCreateViewHolder</w:t>
      </w:r>
      <w:r w:rsidR="00A7031D">
        <w:t xml:space="preserve"> </w:t>
      </w:r>
      <w:r w:rsidR="00A7031D">
        <w:rPr>
          <w:rFonts w:hint="eastAsia"/>
        </w:rPr>
        <w:t>메소드</w:t>
      </w:r>
    </w:p>
    <w:p w14:paraId="43184BE4" w14:textId="5F41D70A" w:rsidR="003A0EF3" w:rsidRPr="003A0EF3" w:rsidRDefault="003A0EF3" w:rsidP="003A0EF3">
      <w:r>
        <w:rPr>
          <w:rFonts w:hint="eastAsia"/>
        </w:rPr>
        <w:t>데이터 항목 뷰 객체를 생성하고</w:t>
      </w:r>
    </w:p>
    <w:p w14:paraId="424AD68F" w14:textId="5EFB4816" w:rsidR="00D63512" w:rsidRDefault="003A0EF3" w:rsidP="00D63512">
      <w:r>
        <w:rPr>
          <w:rFonts w:hint="eastAsia"/>
        </w:rPr>
        <w:t>V</w:t>
      </w:r>
      <w:r>
        <w:t xml:space="preserve">iewHolder </w:t>
      </w:r>
      <w:r>
        <w:rPr>
          <w:rFonts w:hint="eastAsia"/>
        </w:rPr>
        <w:t>객체를 생성해서 리턴한다.</w:t>
      </w:r>
    </w:p>
    <w:p w14:paraId="6909558C" w14:textId="2623C8BB" w:rsidR="003A0EF3" w:rsidRDefault="003A0EF3" w:rsidP="00D63512"/>
    <w:p w14:paraId="45D884DA" w14:textId="44CECE8A" w:rsidR="003A0EF3" w:rsidRDefault="003A0EF3" w:rsidP="003A0EF3">
      <w:pPr>
        <w:pStyle w:val="Heading3"/>
      </w:pPr>
      <w:r>
        <w:rPr>
          <w:rFonts w:hint="eastAsia"/>
        </w:rPr>
        <w:t>o</w:t>
      </w:r>
      <w:r>
        <w:t>nBindViewHolder</w:t>
      </w:r>
      <w:r w:rsidR="00A7031D">
        <w:t xml:space="preserve"> </w:t>
      </w:r>
      <w:r w:rsidR="00A7031D">
        <w:rPr>
          <w:rFonts w:hint="eastAsia"/>
        </w:rPr>
        <w:t>메소드</w:t>
      </w:r>
    </w:p>
    <w:p w14:paraId="2DB04DD9" w14:textId="2A2D82E0" w:rsidR="003A0EF3" w:rsidRPr="003A0EF3" w:rsidRDefault="003A0EF3" w:rsidP="003A0EF3">
      <w:r>
        <w:rPr>
          <w:rFonts w:hint="eastAsia"/>
        </w:rPr>
        <w:t>V</w:t>
      </w:r>
      <w:r>
        <w:t xml:space="preserve">iewHolder </w:t>
      </w:r>
      <w:r>
        <w:rPr>
          <w:rFonts w:hint="eastAsia"/>
        </w:rPr>
        <w:t>객체 내부의 데이터 항목 객체에</w:t>
      </w:r>
      <w:r>
        <w:t xml:space="preserve"> </w:t>
      </w:r>
      <w:r>
        <w:rPr>
          <w:rFonts w:hint="eastAsia"/>
        </w:rPr>
        <w:t>데이터를 채운다.</w:t>
      </w:r>
    </w:p>
    <w:p w14:paraId="591F53F9" w14:textId="70D3F3E7" w:rsidR="00C77EF4" w:rsidRDefault="00C77EF4" w:rsidP="00E908DE"/>
    <w:p w14:paraId="0E40E653" w14:textId="54E5554E" w:rsidR="003A0EF3" w:rsidRDefault="003A0EF3" w:rsidP="003A0EF3">
      <w:pPr>
        <w:pStyle w:val="Heading3"/>
      </w:pPr>
      <w:r>
        <w:rPr>
          <w:rFonts w:hint="eastAsia"/>
        </w:rPr>
        <w:t>t</w:t>
      </w:r>
      <w:r>
        <w:t xml:space="preserve">emplate method </w:t>
      </w:r>
      <w:r>
        <w:rPr>
          <w:rFonts w:hint="eastAsia"/>
        </w:rPr>
        <w:t>패턴</w:t>
      </w:r>
    </w:p>
    <w:p w14:paraId="7D06731D" w14:textId="371056A7" w:rsidR="003A0EF3" w:rsidRDefault="004D5854" w:rsidP="003A0EF3">
      <w:r>
        <w:rPr>
          <w:rFonts w:hint="eastAsia"/>
        </w:rPr>
        <w:t>g</w:t>
      </w:r>
      <w:r>
        <w:t xml:space="preserve">etItemCount, onCreateViewHolder, onBindViewHolder </w:t>
      </w:r>
      <w:r>
        <w:rPr>
          <w:rFonts w:hint="eastAsia"/>
        </w:rPr>
        <w:t>메소드들은 간단한 작업을 구현한</w:t>
      </w:r>
    </w:p>
    <w:p w14:paraId="08D9270D" w14:textId="2240996B" w:rsidR="004D5854" w:rsidRDefault="004D5854" w:rsidP="003A0EF3">
      <w:r>
        <w:rPr>
          <w:rFonts w:hint="eastAsia"/>
        </w:rPr>
        <w:t>단위 작업 메소드들이다.</w:t>
      </w:r>
    </w:p>
    <w:p w14:paraId="234A6F52" w14:textId="147C6689" w:rsidR="004D5854" w:rsidRDefault="004D5854" w:rsidP="003A0EF3">
      <w:r>
        <w:rPr>
          <w:rFonts w:hint="eastAsia"/>
        </w:rPr>
        <w:t>이 메소드들을 호출하는 소스 코드는,</w:t>
      </w:r>
      <w:r>
        <w:t xml:space="preserve"> </w:t>
      </w:r>
      <w:r w:rsidR="00924573">
        <w:rPr>
          <w:rFonts w:hint="eastAsia"/>
        </w:rPr>
        <w:t xml:space="preserve">라이브러리의 </w:t>
      </w:r>
      <w:r w:rsidR="00924573">
        <w:t xml:space="preserve">RecyclerView </w:t>
      </w:r>
      <w:r w:rsidR="00924573">
        <w:rPr>
          <w:rFonts w:hint="eastAsia"/>
        </w:rPr>
        <w:t>클래스에 구현되어 있다.</w:t>
      </w:r>
    </w:p>
    <w:p w14:paraId="0376626D" w14:textId="0EC6BFF0" w:rsidR="00FC2EAE" w:rsidRDefault="00FC2EAE" w:rsidP="003A0EF3">
      <w:pPr>
        <w:rPr>
          <w:rFonts w:hAnsi="굴림체"/>
          <w:color w:val="000000"/>
          <w:sz w:val="18"/>
          <w:szCs w:val="18"/>
        </w:rPr>
      </w:pPr>
      <w:r>
        <w:rPr>
          <w:rFonts w:hint="eastAsia"/>
        </w:rPr>
        <w:t>이 메소드 호출은 다형성 호출이어서,</w:t>
      </w:r>
      <w:r>
        <w:t xml:space="preserve"> </w:t>
      </w:r>
      <w:r>
        <w:rPr>
          <w:rFonts w:hint="eastAsia"/>
        </w:rPr>
        <w:t xml:space="preserve">프로그래머가 구현한 </w:t>
      </w:r>
      <w:r w:rsidRPr="003F1185">
        <w:rPr>
          <w:rFonts w:hAnsi="굴림체" w:hint="eastAsia"/>
          <w:color w:val="000000"/>
          <w:sz w:val="18"/>
          <w:szCs w:val="18"/>
        </w:rPr>
        <w:t>RecyclerView.Adapter</w:t>
      </w:r>
      <w:r>
        <w:rPr>
          <w:rFonts w:hAnsi="굴림체"/>
          <w:color w:val="000000"/>
          <w:sz w:val="18"/>
          <w:szCs w:val="18"/>
        </w:rPr>
        <w:t xml:space="preserve"> </w:t>
      </w:r>
      <w:r>
        <w:rPr>
          <w:rFonts w:hAnsi="굴림체" w:hint="eastAsia"/>
          <w:color w:val="000000"/>
          <w:sz w:val="18"/>
          <w:szCs w:val="18"/>
        </w:rPr>
        <w:t>클래스의 자식 클래스의 메소드가</w:t>
      </w:r>
    </w:p>
    <w:p w14:paraId="79BE0EC9" w14:textId="5C0379B9" w:rsidR="00FC2EAE" w:rsidRDefault="00FC2EAE" w:rsidP="003A0EF3">
      <w:r>
        <w:rPr>
          <w:rFonts w:hint="eastAsia"/>
        </w:rPr>
        <w:t>호출된다.</w:t>
      </w:r>
    </w:p>
    <w:p w14:paraId="0C618B32" w14:textId="4B9FE1D0" w:rsidR="00FC2EAE" w:rsidRDefault="00FC2EAE" w:rsidP="003A0EF3"/>
    <w:p w14:paraId="4FA6D548" w14:textId="7DC515C7" w:rsidR="008F0E52" w:rsidRDefault="008F0E52" w:rsidP="003A0EF3">
      <w:r>
        <w:rPr>
          <w:rFonts w:hint="eastAsia"/>
        </w:rPr>
        <w:t>(</w:t>
      </w:r>
      <w:r>
        <w:t xml:space="preserve">template method </w:t>
      </w:r>
      <w:r>
        <w:rPr>
          <w:rFonts w:hint="eastAsia"/>
        </w:rPr>
        <w:t>패턴 구조)</w:t>
      </w:r>
    </w:p>
    <w:p w14:paraId="0BC45376" w14:textId="36EDEBBB" w:rsidR="00863415" w:rsidRDefault="008F0E52" w:rsidP="003A0EF3">
      <w:r>
        <w:rPr>
          <w:rFonts w:hint="eastAsia"/>
        </w:rPr>
        <w:t xml:space="preserve">언제나 동일한 </w:t>
      </w:r>
      <w:r w:rsidR="00863415">
        <w:rPr>
          <w:rFonts w:hint="eastAsia"/>
        </w:rPr>
        <w:t>작업 절차의 지휘 통제</w:t>
      </w:r>
      <w:r>
        <w:rPr>
          <w:rFonts w:hint="eastAsia"/>
        </w:rPr>
        <w:t xml:space="preserve"> 메소드</w:t>
      </w:r>
      <w:r w:rsidR="00863415">
        <w:rPr>
          <w:rFonts w:hint="eastAsia"/>
        </w:rPr>
        <w:t>는 부모 클래스에 구현되어 있고,</w:t>
      </w:r>
    </w:p>
    <w:p w14:paraId="5BF97C8B" w14:textId="647D0B80" w:rsidR="008F0E52" w:rsidRDefault="008F0E52" w:rsidP="003A0EF3">
      <w:r>
        <w:rPr>
          <w:rFonts w:hint="eastAsia"/>
        </w:rPr>
        <w:t>매번 달라지는 단위 작업 메소드는 자식 클래스에서 재정의한다.</w:t>
      </w:r>
    </w:p>
    <w:p w14:paraId="2C2F1042" w14:textId="3D96574C" w:rsidR="008F0E52" w:rsidRDefault="008F0E52" w:rsidP="003A0EF3">
      <w:r>
        <w:rPr>
          <w:rFonts w:hint="eastAsia"/>
        </w:rPr>
        <w:t>부모 클래스의 지휘 통제 메소드가,</w:t>
      </w:r>
      <w:r>
        <w:t xml:space="preserve"> </w:t>
      </w:r>
      <w:r>
        <w:rPr>
          <w:rFonts w:hint="eastAsia"/>
        </w:rPr>
        <w:t>단위 작업 메소드를 호출하는 것은 다형성 호출이다.</w:t>
      </w:r>
    </w:p>
    <w:p w14:paraId="430E83C4" w14:textId="7AB34953" w:rsidR="00863415" w:rsidRDefault="00863415" w:rsidP="003A0EF3"/>
    <w:p w14:paraId="4B10DDD4" w14:textId="1ECAD9E4" w:rsidR="009070A3" w:rsidRDefault="009070A3" w:rsidP="003A0EF3">
      <w:r>
        <w:rPr>
          <w:rFonts w:hint="eastAsia"/>
        </w:rPr>
        <w:t>G</w:t>
      </w:r>
      <w:r>
        <w:t>UI</w:t>
      </w:r>
      <w:r>
        <w:rPr>
          <w:rFonts w:hint="eastAsia"/>
        </w:rPr>
        <w:t xml:space="preserve">는 </w:t>
      </w:r>
      <w:r>
        <w:t xml:space="preserve">template method </w:t>
      </w:r>
      <w:r>
        <w:rPr>
          <w:rFonts w:hint="eastAsia"/>
        </w:rPr>
        <w:t>패턴을 광범위하게 사용한다.</w:t>
      </w:r>
    </w:p>
    <w:p w14:paraId="6715D10C" w14:textId="2A578F6A" w:rsidR="009070A3" w:rsidRDefault="00C87D41" w:rsidP="003A0EF3">
      <w:r>
        <w:rPr>
          <w:rFonts w:hint="eastAsia"/>
        </w:rPr>
        <w:t>G</w:t>
      </w:r>
      <w:r>
        <w:t xml:space="preserve">UI </w:t>
      </w:r>
      <w:r>
        <w:rPr>
          <w:rFonts w:hint="eastAsia"/>
        </w:rPr>
        <w:t>앱을 구현할 때,</w:t>
      </w:r>
      <w:r>
        <w:t xml:space="preserve"> </w:t>
      </w:r>
      <w:r>
        <w:rPr>
          <w:rFonts w:hint="eastAsia"/>
        </w:rPr>
        <w:t>부모 클래스를 상속해서,</w:t>
      </w:r>
      <w:r>
        <w:t xml:space="preserve"> </w:t>
      </w:r>
      <w:r>
        <w:rPr>
          <w:rFonts w:hint="eastAsia"/>
        </w:rPr>
        <w:t>몇몇 메소드를 재정의한다.</w:t>
      </w:r>
    </w:p>
    <w:p w14:paraId="7C259E56" w14:textId="2DC87A61" w:rsidR="00C87D41" w:rsidRPr="003A0EF3" w:rsidRDefault="00C87D41" w:rsidP="003A0EF3">
      <w:r>
        <w:rPr>
          <w:rFonts w:hint="eastAsia"/>
        </w:rPr>
        <w:t>재정의된 메소드를 호출하는 소스코드는 라이브러리에 들어있다.</w:t>
      </w:r>
    </w:p>
    <w:p w14:paraId="78B3FC84" w14:textId="03A6DCCD" w:rsidR="00C77EF4" w:rsidRDefault="00C77EF4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6D3635A5" w14:textId="0C0606EE" w:rsidR="00C77EF4" w:rsidRDefault="004F2200" w:rsidP="001B755A">
      <w:pPr>
        <w:pStyle w:val="Heading2"/>
      </w:pPr>
      <w:bookmarkStart w:id="11" w:name="_Toc18868915"/>
      <w:r>
        <w:lastRenderedPageBreak/>
        <w:t>RecyclerView1</w:t>
      </w:r>
      <w:r w:rsidR="00C77EF4">
        <w:t xml:space="preserve">Activity.java </w:t>
      </w:r>
      <w:r w:rsidR="00C77EF4">
        <w:rPr>
          <w:rFonts w:hint="eastAsia"/>
        </w:rPr>
        <w:t>수정</w:t>
      </w:r>
      <w:bookmarkEnd w:id="11"/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C77EF4" w14:paraId="20CF3909" w14:textId="77777777" w:rsidTr="003F7AF6">
        <w:tc>
          <w:tcPr>
            <w:tcW w:w="426" w:type="dxa"/>
          </w:tcPr>
          <w:p w14:paraId="10795167" w14:textId="77777777" w:rsidR="00C77EF4" w:rsidRPr="00185935" w:rsidRDefault="00C77EF4" w:rsidP="009158C1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19349AB0" w14:textId="77777777" w:rsidR="00C77EF4" w:rsidRPr="00185935" w:rsidRDefault="00C77EF4" w:rsidP="009158C1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121F033E" w14:textId="77777777" w:rsidR="00C77EF4" w:rsidRPr="00185935" w:rsidRDefault="00C77EF4" w:rsidP="009158C1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4ACC28EE" w14:textId="77777777" w:rsidR="00C77EF4" w:rsidRPr="00185935" w:rsidRDefault="00C77EF4" w:rsidP="009158C1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154B1046" w14:textId="77777777" w:rsidR="00C77EF4" w:rsidRPr="00185935" w:rsidRDefault="00C77EF4" w:rsidP="009158C1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7BBC10C9" w14:textId="77777777" w:rsidR="00C77EF4" w:rsidRPr="00185935" w:rsidRDefault="00C77EF4" w:rsidP="009158C1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78DCFA88" w14:textId="77777777" w:rsidR="00C77EF4" w:rsidRPr="00185935" w:rsidRDefault="00C77EF4" w:rsidP="009158C1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50843C00" w14:textId="77777777" w:rsidR="00C77EF4" w:rsidRPr="00185935" w:rsidRDefault="00C77EF4" w:rsidP="009158C1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7BFEAAEE" w14:textId="77777777" w:rsidR="00C77EF4" w:rsidRDefault="00C77EF4" w:rsidP="009158C1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73F071FB" w14:textId="77777777" w:rsidR="00C77EF4" w:rsidRDefault="00C77EF4" w:rsidP="009158C1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6A519E65" w14:textId="77777777" w:rsidR="00C77EF4" w:rsidRDefault="00C77EF4" w:rsidP="009158C1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58367E67" w14:textId="77777777" w:rsidR="00C77EF4" w:rsidRDefault="00C77EF4" w:rsidP="009158C1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3D9C1CF8" w14:textId="77777777" w:rsidR="00C77EF4" w:rsidRDefault="00C77EF4" w:rsidP="009158C1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291030FC" w14:textId="77777777" w:rsidR="00C77EF4" w:rsidRDefault="00C77EF4" w:rsidP="009158C1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6D33F3AF" w14:textId="77777777" w:rsidR="00C77EF4" w:rsidRDefault="00C77EF4" w:rsidP="009158C1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7D186CFE" w14:textId="77777777" w:rsidR="00C77EF4" w:rsidRDefault="00C77EF4" w:rsidP="009158C1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2D1A462F" w14:textId="77777777" w:rsidR="00C77EF4" w:rsidRDefault="00C77EF4" w:rsidP="009158C1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640340EE" w14:textId="77777777" w:rsidR="00C77EF4" w:rsidRDefault="00C77EF4" w:rsidP="009158C1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6BDECBB7" w14:textId="77777777" w:rsidR="00C77EF4" w:rsidRDefault="00C77EF4" w:rsidP="009158C1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5D3A22D7" w14:textId="77777777" w:rsidR="00C77EF4" w:rsidRDefault="00C77EF4" w:rsidP="009158C1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1A577996" w14:textId="77777777" w:rsidR="00C77EF4" w:rsidRDefault="00C77EF4" w:rsidP="009158C1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28E01D0D" w14:textId="77777777" w:rsidR="00C77EF4" w:rsidRDefault="00C77EF4" w:rsidP="009158C1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38C73FFC" w14:textId="77777777" w:rsidR="00C77EF4" w:rsidRDefault="00C77EF4" w:rsidP="009158C1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4EEE6C3B" w14:textId="77777777" w:rsidR="00C77EF4" w:rsidRDefault="00C77EF4" w:rsidP="009158C1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2BBAEA6D" w14:textId="77777777" w:rsidR="00C77EF4" w:rsidRDefault="00C77EF4" w:rsidP="009158C1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3CC02D04" w14:textId="77777777" w:rsidR="00C77EF4" w:rsidRDefault="00C77EF4" w:rsidP="009158C1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338BCEFE" w14:textId="77777777" w:rsidR="00C77EF4" w:rsidRDefault="00C77EF4" w:rsidP="009158C1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1590A644" w14:textId="77777777" w:rsidR="00C77EF4" w:rsidRDefault="00C77EF4" w:rsidP="009158C1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694736D2" w14:textId="77777777" w:rsidR="00C77EF4" w:rsidRDefault="00C77EF4" w:rsidP="009158C1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6C0F185D" w14:textId="77777777" w:rsidR="00C77EF4" w:rsidRDefault="00C77EF4" w:rsidP="009158C1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1A268E37" w14:textId="77777777" w:rsidR="00C77EF4" w:rsidRDefault="00C77EF4" w:rsidP="009158C1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542A9325" w14:textId="77777777" w:rsidR="00C77EF4" w:rsidRDefault="00C77EF4" w:rsidP="009158C1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005BD101" w14:textId="77777777" w:rsidR="00C77EF4" w:rsidRDefault="00C77EF4" w:rsidP="009158C1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5D6DCFAE" w14:textId="77777777" w:rsidR="00C77EF4" w:rsidRDefault="00C77EF4" w:rsidP="009158C1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58C52884" w14:textId="77777777" w:rsidR="00C77EF4" w:rsidRDefault="00C77EF4" w:rsidP="009158C1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1EB0442B" w14:textId="77777777" w:rsidR="00C77EF4" w:rsidRDefault="00C77EF4" w:rsidP="009158C1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6B33F4E5" w14:textId="77777777" w:rsidR="00C77EF4" w:rsidRDefault="00C77EF4" w:rsidP="009158C1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4346D5C6" w14:textId="77777777" w:rsidR="00C77EF4" w:rsidRDefault="00C77EF4" w:rsidP="009158C1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0F83EC04" w14:textId="77777777" w:rsidR="00C77EF4" w:rsidRDefault="00C77EF4" w:rsidP="009158C1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53021C2F" w14:textId="77777777" w:rsidR="00C77EF4" w:rsidRDefault="00C77EF4" w:rsidP="009158C1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130022E6" w14:textId="77777777" w:rsidR="00C77EF4" w:rsidRDefault="00C77EF4" w:rsidP="009158C1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074793A5" w14:textId="77777777" w:rsidR="00C77EF4" w:rsidRDefault="00C77EF4" w:rsidP="009158C1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5FF7DC5C" w14:textId="77777777" w:rsidR="00C77EF4" w:rsidRDefault="00C77EF4" w:rsidP="009158C1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42CD90D6" w14:textId="77777777" w:rsidR="00C77EF4" w:rsidRDefault="00C77EF4" w:rsidP="009158C1">
            <w:pPr>
              <w:pStyle w:val="a0"/>
            </w:pPr>
            <w:r>
              <w:rPr>
                <w:rFonts w:hint="eastAsia"/>
              </w:rPr>
              <w:t>4</w:t>
            </w:r>
            <w:r>
              <w:t>4</w:t>
            </w:r>
          </w:p>
          <w:p w14:paraId="633A2C4B" w14:textId="77777777" w:rsidR="00C77EF4" w:rsidRDefault="00C77EF4" w:rsidP="009158C1">
            <w:pPr>
              <w:pStyle w:val="a0"/>
            </w:pPr>
            <w:r>
              <w:rPr>
                <w:rFonts w:hint="eastAsia"/>
              </w:rPr>
              <w:t>4</w:t>
            </w:r>
            <w:r>
              <w:t>5</w:t>
            </w:r>
          </w:p>
          <w:p w14:paraId="49C22F2F" w14:textId="0C2AABC3" w:rsidR="00C77EF4" w:rsidRDefault="00C77EF4" w:rsidP="009158C1">
            <w:pPr>
              <w:pStyle w:val="a0"/>
            </w:pPr>
            <w:r>
              <w:rPr>
                <w:rFonts w:hint="eastAsia"/>
              </w:rPr>
              <w:t>4</w:t>
            </w:r>
            <w:r>
              <w:t>6</w:t>
            </w:r>
          </w:p>
          <w:p w14:paraId="5C0C1402" w14:textId="299813B4" w:rsidR="009158C1" w:rsidRDefault="009158C1" w:rsidP="009158C1">
            <w:pPr>
              <w:pStyle w:val="a0"/>
            </w:pPr>
            <w:r>
              <w:rPr>
                <w:rFonts w:hint="eastAsia"/>
              </w:rPr>
              <w:t>4</w:t>
            </w:r>
            <w:r>
              <w:t>7</w:t>
            </w:r>
          </w:p>
          <w:p w14:paraId="43057535" w14:textId="61E17FDE" w:rsidR="009158C1" w:rsidRDefault="009158C1" w:rsidP="009158C1">
            <w:pPr>
              <w:pStyle w:val="a0"/>
            </w:pPr>
            <w:r>
              <w:rPr>
                <w:rFonts w:hint="eastAsia"/>
              </w:rPr>
              <w:t>48</w:t>
            </w:r>
          </w:p>
          <w:p w14:paraId="22F35B7D" w14:textId="5E8EE166" w:rsidR="009158C1" w:rsidRDefault="009158C1" w:rsidP="009158C1">
            <w:pPr>
              <w:pStyle w:val="a0"/>
            </w:pPr>
            <w:r>
              <w:rPr>
                <w:rFonts w:hint="eastAsia"/>
              </w:rPr>
              <w:t>4</w:t>
            </w:r>
            <w:r>
              <w:t>9</w:t>
            </w:r>
          </w:p>
          <w:p w14:paraId="3998F42B" w14:textId="77777777" w:rsidR="00C77EF4" w:rsidRPr="00185935" w:rsidRDefault="00C77EF4" w:rsidP="009158C1">
            <w:pPr>
              <w:pStyle w:val="a0"/>
            </w:pPr>
          </w:p>
        </w:tc>
        <w:tc>
          <w:tcPr>
            <w:tcW w:w="10631" w:type="dxa"/>
          </w:tcPr>
          <w:p w14:paraId="1DAE62A7" w14:textId="77777777" w:rsidR="00712F39" w:rsidRDefault="00712F39" w:rsidP="00712F39">
            <w:pPr>
              <w:pStyle w:val="a0"/>
            </w:pPr>
            <w:r>
              <w:rPr>
                <w:rFonts w:hint="eastAsia"/>
                <w:b/>
                <w:color w:val="000080"/>
              </w:rPr>
              <w:t xml:space="preserve">package </w:t>
            </w:r>
            <w:r>
              <w:rPr>
                <w:rFonts w:hint="eastAsia"/>
              </w:rPr>
              <w:t>net.skhu;</w:t>
            </w:r>
          </w:p>
          <w:p w14:paraId="3F091A30" w14:textId="77777777" w:rsidR="00712F39" w:rsidRDefault="00712F39" w:rsidP="00712F39">
            <w:pPr>
              <w:pStyle w:val="a0"/>
            </w:pPr>
          </w:p>
          <w:p w14:paraId="055C155C" w14:textId="77777777" w:rsidR="00712F39" w:rsidRDefault="00712F39" w:rsidP="00712F39">
            <w:pPr>
              <w:pStyle w:val="a0"/>
            </w:pPr>
            <w:r>
              <w:rPr>
                <w:rFonts w:hint="eastAsia"/>
                <w:b/>
                <w:color w:val="000080"/>
              </w:rPr>
              <w:t xml:space="preserve">import </w:t>
            </w:r>
            <w:r>
              <w:rPr>
                <w:rFonts w:hint="eastAsia"/>
              </w:rPr>
              <w:t>androidx.appcompat.app.AppCompatActivity;</w:t>
            </w:r>
          </w:p>
          <w:p w14:paraId="3E06B219" w14:textId="77777777" w:rsidR="00712F39" w:rsidRDefault="00712F39" w:rsidP="00712F39">
            <w:pPr>
              <w:pStyle w:val="a0"/>
            </w:pPr>
            <w:r>
              <w:rPr>
                <w:rFonts w:hint="eastAsia"/>
                <w:b/>
                <w:color w:val="000080"/>
              </w:rPr>
              <w:t xml:space="preserve">import </w:t>
            </w:r>
            <w:r>
              <w:rPr>
                <w:rFonts w:hint="eastAsia"/>
              </w:rPr>
              <w:t>androidx.recyclerview.widget.DefaultItemAnimator;</w:t>
            </w:r>
          </w:p>
          <w:p w14:paraId="58C3D14B" w14:textId="77777777" w:rsidR="00712F39" w:rsidRDefault="00712F39" w:rsidP="00712F39">
            <w:pPr>
              <w:pStyle w:val="a0"/>
            </w:pPr>
            <w:r>
              <w:rPr>
                <w:rFonts w:hint="eastAsia"/>
                <w:b/>
                <w:color w:val="000080"/>
              </w:rPr>
              <w:t xml:space="preserve">import </w:t>
            </w:r>
            <w:r>
              <w:rPr>
                <w:rFonts w:hint="eastAsia"/>
              </w:rPr>
              <w:t>androidx.recyclerview.widget.DividerItemDecoration;</w:t>
            </w:r>
          </w:p>
          <w:p w14:paraId="3B62CDD7" w14:textId="77777777" w:rsidR="00712F39" w:rsidRDefault="00712F39" w:rsidP="00712F39">
            <w:pPr>
              <w:pStyle w:val="a0"/>
            </w:pPr>
            <w:r>
              <w:rPr>
                <w:rFonts w:hint="eastAsia"/>
                <w:b/>
                <w:color w:val="000080"/>
              </w:rPr>
              <w:t xml:space="preserve">import </w:t>
            </w:r>
            <w:r>
              <w:rPr>
                <w:rFonts w:hint="eastAsia"/>
              </w:rPr>
              <w:t>androidx.recyclerview.widget.LinearLayoutManager;</w:t>
            </w:r>
          </w:p>
          <w:p w14:paraId="315B2811" w14:textId="77777777" w:rsidR="00712F39" w:rsidRDefault="00712F39" w:rsidP="00712F39">
            <w:pPr>
              <w:pStyle w:val="a0"/>
            </w:pPr>
            <w:r>
              <w:rPr>
                <w:rFonts w:hint="eastAsia"/>
                <w:b/>
                <w:color w:val="000080"/>
              </w:rPr>
              <w:t xml:space="preserve">import </w:t>
            </w:r>
            <w:r>
              <w:rPr>
                <w:rFonts w:hint="eastAsia"/>
              </w:rPr>
              <w:t>androidx.recyclerview.widget.RecyclerView;</w:t>
            </w:r>
          </w:p>
          <w:p w14:paraId="1E739AA9" w14:textId="77777777" w:rsidR="00712F39" w:rsidRDefault="00712F39" w:rsidP="00712F39">
            <w:pPr>
              <w:pStyle w:val="a0"/>
            </w:pPr>
            <w:r>
              <w:rPr>
                <w:rFonts w:hint="eastAsia"/>
                <w:b/>
                <w:color w:val="000080"/>
              </w:rPr>
              <w:t xml:space="preserve">import </w:t>
            </w:r>
            <w:r>
              <w:rPr>
                <w:rFonts w:hint="eastAsia"/>
              </w:rPr>
              <w:t>android.os.Bundle;</w:t>
            </w:r>
          </w:p>
          <w:p w14:paraId="47E4ABD1" w14:textId="77777777" w:rsidR="00712F39" w:rsidRDefault="00712F39" w:rsidP="00712F39">
            <w:pPr>
              <w:pStyle w:val="a0"/>
            </w:pPr>
            <w:r>
              <w:rPr>
                <w:rFonts w:hint="eastAsia"/>
                <w:b/>
                <w:color w:val="000080"/>
              </w:rPr>
              <w:t xml:space="preserve">import </w:t>
            </w:r>
            <w:r>
              <w:rPr>
                <w:rFonts w:hint="eastAsia"/>
              </w:rPr>
              <w:t>android.view.View;</w:t>
            </w:r>
          </w:p>
          <w:p w14:paraId="62A05007" w14:textId="77777777" w:rsidR="00712F39" w:rsidRDefault="00712F39" w:rsidP="00712F39">
            <w:pPr>
              <w:pStyle w:val="a0"/>
            </w:pPr>
            <w:r>
              <w:rPr>
                <w:rFonts w:hint="eastAsia"/>
                <w:b/>
                <w:color w:val="000080"/>
              </w:rPr>
              <w:t xml:space="preserve">import </w:t>
            </w:r>
            <w:r>
              <w:rPr>
                <w:rFonts w:hint="eastAsia"/>
              </w:rPr>
              <w:t>android.widget.Button;</w:t>
            </w:r>
          </w:p>
          <w:p w14:paraId="7DD2B5E3" w14:textId="77777777" w:rsidR="00712F39" w:rsidRDefault="00712F39" w:rsidP="00712F39">
            <w:pPr>
              <w:pStyle w:val="a0"/>
            </w:pPr>
            <w:r>
              <w:rPr>
                <w:rFonts w:hint="eastAsia"/>
                <w:b/>
                <w:color w:val="000080"/>
              </w:rPr>
              <w:t xml:space="preserve">import </w:t>
            </w:r>
            <w:r>
              <w:rPr>
                <w:rFonts w:hint="eastAsia"/>
              </w:rPr>
              <w:t>android.widget.EditText;</w:t>
            </w:r>
          </w:p>
          <w:p w14:paraId="58AADC79" w14:textId="77777777" w:rsidR="00712F39" w:rsidRDefault="00712F39" w:rsidP="00712F39">
            <w:pPr>
              <w:pStyle w:val="a0"/>
            </w:pPr>
            <w:r>
              <w:rPr>
                <w:rFonts w:hint="eastAsia"/>
                <w:b/>
                <w:color w:val="000080"/>
              </w:rPr>
              <w:t xml:space="preserve">import </w:t>
            </w:r>
            <w:r>
              <w:rPr>
                <w:rFonts w:hint="eastAsia"/>
              </w:rPr>
              <w:t>java.util.ArrayList;</w:t>
            </w:r>
          </w:p>
          <w:p w14:paraId="728F18C2" w14:textId="1798B6D6" w:rsidR="00712F39" w:rsidRDefault="00712F39" w:rsidP="00712F39">
            <w:pPr>
              <w:pStyle w:val="a0"/>
            </w:pPr>
          </w:p>
          <w:p w14:paraId="344A8845" w14:textId="77777777" w:rsidR="00712F39" w:rsidRDefault="00712F39" w:rsidP="00712F39">
            <w:pPr>
              <w:pStyle w:val="a0"/>
            </w:pPr>
            <w:r>
              <w:rPr>
                <w:rFonts w:hint="eastAsia"/>
                <w:b/>
                <w:color w:val="000080"/>
              </w:rPr>
              <w:t xml:space="preserve">public class </w:t>
            </w:r>
            <w:r>
              <w:rPr>
                <w:rFonts w:hint="eastAsia"/>
              </w:rPr>
              <w:t xml:space="preserve">RecyclerView1Activity </w:t>
            </w:r>
            <w:r>
              <w:rPr>
                <w:rFonts w:hint="eastAsia"/>
                <w:b/>
                <w:color w:val="000080"/>
              </w:rPr>
              <w:t xml:space="preserve">extends </w:t>
            </w:r>
            <w:r>
              <w:rPr>
                <w:rFonts w:hint="eastAsia"/>
              </w:rPr>
              <w:t>AppCompatActivity {</w:t>
            </w:r>
          </w:p>
          <w:p w14:paraId="706F5089" w14:textId="77777777" w:rsidR="00712F39" w:rsidRDefault="00712F39" w:rsidP="00712F39">
            <w:pPr>
              <w:pStyle w:val="a0"/>
            </w:pPr>
          </w:p>
          <w:p w14:paraId="16A93427" w14:textId="77777777" w:rsidR="00712F39" w:rsidRDefault="00712F39" w:rsidP="00712F39">
            <w:pPr>
              <w:pStyle w:val="a0"/>
            </w:pPr>
            <w:r>
              <w:rPr>
                <w:rFonts w:hint="eastAsia"/>
              </w:rPr>
              <w:t xml:space="preserve">    RecyclerView1Adapter </w:t>
            </w:r>
            <w:r>
              <w:rPr>
                <w:rFonts w:hint="eastAsia"/>
                <w:b/>
                <w:color w:val="660E7A"/>
              </w:rPr>
              <w:t>recyclerView1Adapter</w:t>
            </w:r>
            <w:r>
              <w:rPr>
                <w:rFonts w:hint="eastAsia"/>
              </w:rPr>
              <w:t>;</w:t>
            </w:r>
          </w:p>
          <w:p w14:paraId="3781F36B" w14:textId="77777777" w:rsidR="00712F39" w:rsidRDefault="00712F39" w:rsidP="00712F39">
            <w:pPr>
              <w:pStyle w:val="a0"/>
            </w:pPr>
            <w:r>
              <w:rPr>
                <w:rFonts w:hint="eastAsia"/>
              </w:rPr>
              <w:t xml:space="preserve">    ArrayList&lt;String&gt; </w:t>
            </w:r>
            <w:r>
              <w:rPr>
                <w:rFonts w:hint="eastAsia"/>
                <w:b/>
                <w:color w:val="660E7A"/>
              </w:rPr>
              <w:t>arrayList</w:t>
            </w:r>
            <w:r>
              <w:rPr>
                <w:rFonts w:hint="eastAsia"/>
              </w:rPr>
              <w:t>;</w:t>
            </w:r>
          </w:p>
          <w:p w14:paraId="1141F58D" w14:textId="77777777" w:rsidR="00712F39" w:rsidRDefault="00712F39" w:rsidP="00712F39">
            <w:pPr>
              <w:pStyle w:val="a0"/>
            </w:pPr>
          </w:p>
          <w:p w14:paraId="056BC783" w14:textId="77777777" w:rsidR="00712F39" w:rsidRDefault="00712F39" w:rsidP="00712F39">
            <w:pPr>
              <w:pStyle w:val="a0"/>
              <w:rPr>
                <w:color w:val="808000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color w:val="808000"/>
              </w:rPr>
              <w:t>@Override</w:t>
            </w:r>
          </w:p>
          <w:p w14:paraId="11CADD43" w14:textId="77777777" w:rsidR="00712F39" w:rsidRDefault="00712F39" w:rsidP="00712F39">
            <w:pPr>
              <w:pStyle w:val="a0"/>
            </w:pPr>
            <w:r>
              <w:rPr>
                <w:rFonts w:hint="eastAsia"/>
                <w:color w:val="808000"/>
              </w:rPr>
              <w:t xml:space="preserve">    </w:t>
            </w:r>
            <w:r>
              <w:rPr>
                <w:rFonts w:hint="eastAsia"/>
                <w:b/>
                <w:color w:val="000080"/>
              </w:rPr>
              <w:t xml:space="preserve">protected void </w:t>
            </w:r>
            <w:r>
              <w:rPr>
                <w:rFonts w:hint="eastAsia"/>
              </w:rPr>
              <w:t>onCreate(Bundle savedInstanceState) {</w:t>
            </w:r>
          </w:p>
          <w:p w14:paraId="72749707" w14:textId="77777777" w:rsidR="00712F39" w:rsidRDefault="00712F39" w:rsidP="00712F39">
            <w:pPr>
              <w:pStyle w:val="a0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  <w:b/>
                <w:color w:val="000080"/>
              </w:rPr>
              <w:t>super</w:t>
            </w:r>
            <w:r>
              <w:rPr>
                <w:rFonts w:hint="eastAsia"/>
              </w:rPr>
              <w:t>.onCreate(savedInstanceState);</w:t>
            </w:r>
          </w:p>
          <w:p w14:paraId="1C317D3E" w14:textId="77777777" w:rsidR="00712F39" w:rsidRDefault="00712F39" w:rsidP="00712F39">
            <w:pPr>
              <w:pStyle w:val="a0"/>
            </w:pPr>
            <w:r>
              <w:rPr>
                <w:rFonts w:hint="eastAsia"/>
              </w:rPr>
              <w:t xml:space="preserve">        setContentView(R.layout.</w:t>
            </w:r>
            <w:r>
              <w:rPr>
                <w:rFonts w:hint="eastAsia"/>
                <w:b/>
                <w:i/>
                <w:iCs/>
                <w:color w:val="660E7A"/>
              </w:rPr>
              <w:t>activity_recycler_view1</w:t>
            </w:r>
            <w:r>
              <w:rPr>
                <w:rFonts w:hint="eastAsia"/>
              </w:rPr>
              <w:t>);</w:t>
            </w:r>
          </w:p>
          <w:p w14:paraId="28BF102F" w14:textId="77777777" w:rsidR="00712F39" w:rsidRDefault="00712F39" w:rsidP="00712F39">
            <w:pPr>
              <w:pStyle w:val="a0"/>
            </w:pPr>
          </w:p>
          <w:p w14:paraId="6249045A" w14:textId="77777777" w:rsidR="00712F39" w:rsidRDefault="00712F39" w:rsidP="00712F39">
            <w:pPr>
              <w:pStyle w:val="a0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  <w:b/>
                <w:color w:val="660E7A"/>
              </w:rPr>
              <w:t xml:space="preserve">arrayList </w:t>
            </w:r>
            <w:r>
              <w:rPr>
                <w:rFonts w:hint="eastAsia"/>
              </w:rPr>
              <w:t xml:space="preserve">= </w:t>
            </w:r>
            <w:r>
              <w:rPr>
                <w:rFonts w:hint="eastAsia"/>
                <w:b/>
                <w:color w:val="000080"/>
              </w:rPr>
              <w:t xml:space="preserve">new </w:t>
            </w:r>
            <w:r>
              <w:rPr>
                <w:rFonts w:hint="eastAsia"/>
              </w:rPr>
              <w:t>ArrayList&lt;String&gt;();</w:t>
            </w:r>
          </w:p>
          <w:p w14:paraId="6C0F37D1" w14:textId="77777777" w:rsidR="00712F39" w:rsidRDefault="00712F39" w:rsidP="00712F39">
            <w:pPr>
              <w:pStyle w:val="a0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  <w:b/>
                <w:color w:val="660E7A"/>
              </w:rPr>
              <w:t>arrayList</w:t>
            </w:r>
            <w:r>
              <w:rPr>
                <w:rFonts w:hint="eastAsia"/>
              </w:rPr>
              <w:t>.add(</w:t>
            </w:r>
            <w:r>
              <w:rPr>
                <w:rFonts w:hint="eastAsia"/>
                <w:b/>
                <w:color w:val="008000"/>
              </w:rPr>
              <w:t>"one"</w:t>
            </w:r>
            <w:r>
              <w:rPr>
                <w:rFonts w:hint="eastAsia"/>
              </w:rPr>
              <w:t>);</w:t>
            </w:r>
          </w:p>
          <w:p w14:paraId="2AC7FE08" w14:textId="77777777" w:rsidR="00712F39" w:rsidRDefault="00712F39" w:rsidP="00712F39">
            <w:pPr>
              <w:pStyle w:val="a0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  <w:b/>
                <w:color w:val="660E7A"/>
              </w:rPr>
              <w:t>arrayList</w:t>
            </w:r>
            <w:r>
              <w:rPr>
                <w:rFonts w:hint="eastAsia"/>
              </w:rPr>
              <w:t>.add(</w:t>
            </w:r>
            <w:r>
              <w:rPr>
                <w:rFonts w:hint="eastAsia"/>
                <w:b/>
                <w:color w:val="008000"/>
              </w:rPr>
              <w:t>"two"</w:t>
            </w:r>
            <w:r>
              <w:rPr>
                <w:rFonts w:hint="eastAsia"/>
              </w:rPr>
              <w:t>);</w:t>
            </w:r>
          </w:p>
          <w:p w14:paraId="403FCD1C" w14:textId="77777777" w:rsidR="00712F39" w:rsidRDefault="00712F39" w:rsidP="00712F39">
            <w:pPr>
              <w:pStyle w:val="a0"/>
            </w:pPr>
          </w:p>
          <w:p w14:paraId="74F0D2DB" w14:textId="77777777" w:rsidR="00712F39" w:rsidRDefault="00712F39" w:rsidP="00712F39">
            <w:pPr>
              <w:pStyle w:val="a0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  <w:b/>
                <w:color w:val="660E7A"/>
              </w:rPr>
              <w:t xml:space="preserve">recyclerView1Adapter </w:t>
            </w:r>
            <w:r>
              <w:rPr>
                <w:rFonts w:hint="eastAsia"/>
              </w:rPr>
              <w:t xml:space="preserve">= </w:t>
            </w:r>
            <w:r>
              <w:rPr>
                <w:rFonts w:hint="eastAsia"/>
                <w:b/>
                <w:color w:val="000080"/>
              </w:rPr>
              <w:t xml:space="preserve">new </w:t>
            </w:r>
            <w:r>
              <w:rPr>
                <w:rFonts w:hint="eastAsia"/>
              </w:rPr>
              <w:t>RecyclerView1Adapter(</w:t>
            </w:r>
            <w:r>
              <w:rPr>
                <w:rFonts w:hint="eastAsia"/>
                <w:b/>
                <w:color w:val="000080"/>
              </w:rPr>
              <w:t>this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  <w:b/>
                <w:color w:val="660E7A"/>
              </w:rPr>
              <w:t>arrayList</w:t>
            </w:r>
            <w:r>
              <w:rPr>
                <w:rFonts w:hint="eastAsia"/>
              </w:rPr>
              <w:t>);</w:t>
            </w:r>
          </w:p>
          <w:p w14:paraId="12DCAF0A" w14:textId="77777777" w:rsidR="00712F39" w:rsidRDefault="00712F39" w:rsidP="00712F39">
            <w:pPr>
              <w:pStyle w:val="a0"/>
            </w:pPr>
            <w:r>
              <w:rPr>
                <w:rFonts w:hint="eastAsia"/>
              </w:rPr>
              <w:t xml:space="preserve">        RecyclerView recyclerView = (RecyclerView) findViewById(R.id.</w:t>
            </w:r>
            <w:r>
              <w:rPr>
                <w:rFonts w:hint="eastAsia"/>
                <w:b/>
                <w:i/>
                <w:iCs/>
                <w:color w:val="660E7A"/>
              </w:rPr>
              <w:t>recyclerView</w:t>
            </w:r>
            <w:r>
              <w:rPr>
                <w:rFonts w:hint="eastAsia"/>
              </w:rPr>
              <w:t>);</w:t>
            </w:r>
          </w:p>
          <w:p w14:paraId="59EA7ED5" w14:textId="77777777" w:rsidR="00712F39" w:rsidRDefault="00712F39" w:rsidP="00712F39">
            <w:pPr>
              <w:pStyle w:val="a0"/>
            </w:pPr>
            <w:r>
              <w:rPr>
                <w:rFonts w:hint="eastAsia"/>
              </w:rPr>
              <w:t xml:space="preserve">        recyclerView.addItemDecoration(</w:t>
            </w:r>
            <w:r>
              <w:rPr>
                <w:rFonts w:hint="eastAsia"/>
                <w:b/>
                <w:color w:val="000080"/>
              </w:rPr>
              <w:t xml:space="preserve">new </w:t>
            </w:r>
            <w:r>
              <w:rPr>
                <w:rFonts w:hint="eastAsia"/>
              </w:rPr>
              <w:t>DividerItemDecoration(</w:t>
            </w:r>
            <w:r>
              <w:rPr>
                <w:rFonts w:hint="eastAsia"/>
                <w:b/>
                <w:color w:val="000080"/>
              </w:rPr>
              <w:t>this</w:t>
            </w:r>
            <w:r>
              <w:rPr>
                <w:rFonts w:hint="eastAsia"/>
              </w:rPr>
              <w:t>, DividerItemDecoration.</w:t>
            </w:r>
            <w:r>
              <w:rPr>
                <w:rFonts w:hint="eastAsia"/>
                <w:b/>
                <w:i/>
                <w:iCs/>
                <w:color w:val="660E7A"/>
              </w:rPr>
              <w:t>VERTICAL</w:t>
            </w:r>
            <w:r>
              <w:rPr>
                <w:rFonts w:hint="eastAsia"/>
              </w:rPr>
              <w:t>));</w:t>
            </w:r>
          </w:p>
          <w:p w14:paraId="5ADC07F4" w14:textId="77777777" w:rsidR="00712F39" w:rsidRDefault="00712F39" w:rsidP="00712F39">
            <w:pPr>
              <w:pStyle w:val="a0"/>
            </w:pPr>
            <w:r>
              <w:rPr>
                <w:rFonts w:hint="eastAsia"/>
              </w:rPr>
              <w:t xml:space="preserve">        recyclerView.setLayoutManager(</w:t>
            </w:r>
            <w:r>
              <w:rPr>
                <w:rFonts w:hint="eastAsia"/>
                <w:b/>
                <w:color w:val="000080"/>
              </w:rPr>
              <w:t xml:space="preserve">new </w:t>
            </w:r>
            <w:r>
              <w:rPr>
                <w:rFonts w:hint="eastAsia"/>
              </w:rPr>
              <w:t>LinearLayoutManager(</w:t>
            </w:r>
            <w:r>
              <w:rPr>
                <w:rFonts w:hint="eastAsia"/>
                <w:b/>
                <w:color w:val="000080"/>
              </w:rPr>
              <w:t>this</w:t>
            </w:r>
            <w:r>
              <w:rPr>
                <w:rFonts w:hint="eastAsia"/>
              </w:rPr>
              <w:t>));</w:t>
            </w:r>
          </w:p>
          <w:p w14:paraId="5387582C" w14:textId="77777777" w:rsidR="00712F39" w:rsidRDefault="00712F39" w:rsidP="00712F39">
            <w:pPr>
              <w:pStyle w:val="a0"/>
            </w:pPr>
            <w:r>
              <w:rPr>
                <w:rFonts w:hint="eastAsia"/>
              </w:rPr>
              <w:t xml:space="preserve">        recyclerView.setItemAnimator(</w:t>
            </w:r>
            <w:r>
              <w:rPr>
                <w:rFonts w:hint="eastAsia"/>
                <w:b/>
                <w:color w:val="000080"/>
              </w:rPr>
              <w:t xml:space="preserve">new </w:t>
            </w:r>
            <w:r>
              <w:rPr>
                <w:rFonts w:hint="eastAsia"/>
              </w:rPr>
              <w:t>DefaultItemAnimator());</w:t>
            </w:r>
          </w:p>
          <w:p w14:paraId="7F525D65" w14:textId="77777777" w:rsidR="00712F39" w:rsidRDefault="00712F39" w:rsidP="00712F39">
            <w:pPr>
              <w:pStyle w:val="a0"/>
            </w:pPr>
            <w:r>
              <w:rPr>
                <w:rFonts w:hint="eastAsia"/>
              </w:rPr>
              <w:t xml:space="preserve">        recyclerView.setAdapter(</w:t>
            </w:r>
            <w:r>
              <w:rPr>
                <w:rFonts w:hint="eastAsia"/>
                <w:b/>
                <w:color w:val="660E7A"/>
              </w:rPr>
              <w:t>recyclerView1Adapter</w:t>
            </w:r>
            <w:r>
              <w:rPr>
                <w:rFonts w:hint="eastAsia"/>
              </w:rPr>
              <w:t>);</w:t>
            </w:r>
          </w:p>
          <w:p w14:paraId="4B711A62" w14:textId="77777777" w:rsidR="00712F39" w:rsidRDefault="00712F39" w:rsidP="00712F39">
            <w:pPr>
              <w:pStyle w:val="a0"/>
            </w:pPr>
          </w:p>
          <w:p w14:paraId="2C880ED2" w14:textId="77777777" w:rsidR="00712F39" w:rsidRDefault="00712F39" w:rsidP="00712F39">
            <w:pPr>
              <w:pStyle w:val="a0"/>
            </w:pPr>
            <w:r>
              <w:rPr>
                <w:rFonts w:hint="eastAsia"/>
              </w:rPr>
              <w:t xml:space="preserve">        Button b = (Button)findViewById(R.id.</w:t>
            </w:r>
            <w:r>
              <w:rPr>
                <w:rFonts w:hint="eastAsia"/>
                <w:b/>
                <w:i/>
                <w:iCs/>
                <w:color w:val="660E7A"/>
              </w:rPr>
              <w:t>btnAdd</w:t>
            </w:r>
            <w:r>
              <w:rPr>
                <w:rFonts w:hint="eastAsia"/>
              </w:rPr>
              <w:t>);</w:t>
            </w:r>
          </w:p>
          <w:p w14:paraId="651C9E39" w14:textId="77777777" w:rsidR="00712F39" w:rsidRDefault="00712F39" w:rsidP="00712F39">
            <w:pPr>
              <w:pStyle w:val="a0"/>
            </w:pPr>
            <w:r>
              <w:rPr>
                <w:rFonts w:hint="eastAsia"/>
              </w:rPr>
              <w:t xml:space="preserve">        b.setOnClickListener(</w:t>
            </w:r>
            <w:r>
              <w:rPr>
                <w:rFonts w:hint="eastAsia"/>
                <w:b/>
                <w:color w:val="000080"/>
              </w:rPr>
              <w:t xml:space="preserve">new </w:t>
            </w:r>
            <w:r>
              <w:rPr>
                <w:rFonts w:hint="eastAsia"/>
              </w:rPr>
              <w:t>View.OnClickListener() {</w:t>
            </w:r>
          </w:p>
          <w:p w14:paraId="0A916CD6" w14:textId="77777777" w:rsidR="00712F39" w:rsidRDefault="00712F39" w:rsidP="00712F39">
            <w:pPr>
              <w:pStyle w:val="a0"/>
              <w:rPr>
                <w:color w:val="808000"/>
              </w:rPr>
            </w:pP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  <w:color w:val="808000"/>
              </w:rPr>
              <w:t>@Override</w:t>
            </w:r>
          </w:p>
          <w:p w14:paraId="5EE7B757" w14:textId="77777777" w:rsidR="00712F39" w:rsidRDefault="00712F39" w:rsidP="00712F39">
            <w:pPr>
              <w:pStyle w:val="a0"/>
            </w:pPr>
            <w:r>
              <w:rPr>
                <w:rFonts w:hint="eastAsia"/>
                <w:color w:val="808000"/>
              </w:rPr>
              <w:t xml:space="preserve">            </w:t>
            </w:r>
            <w:r>
              <w:rPr>
                <w:rFonts w:hint="eastAsia"/>
                <w:b/>
                <w:color w:val="000080"/>
              </w:rPr>
              <w:t xml:space="preserve">public void </w:t>
            </w:r>
            <w:r>
              <w:rPr>
                <w:rFonts w:hint="eastAsia"/>
              </w:rPr>
              <w:t>onClick(View arg0) {</w:t>
            </w:r>
          </w:p>
          <w:p w14:paraId="6A410D15" w14:textId="77777777" w:rsidR="00712F39" w:rsidRDefault="00712F39" w:rsidP="00712F39">
            <w:pPr>
              <w:pStyle w:val="a0"/>
            </w:pPr>
            <w:r>
              <w:rPr>
                <w:rFonts w:hint="eastAsia"/>
              </w:rPr>
              <w:t xml:space="preserve">                EditText e = (EditText) findViewById(R.id.</w:t>
            </w:r>
            <w:r>
              <w:rPr>
                <w:rFonts w:hint="eastAsia"/>
                <w:b/>
                <w:i/>
                <w:iCs/>
                <w:color w:val="660E7A"/>
              </w:rPr>
              <w:t>editText</w:t>
            </w:r>
            <w:r>
              <w:rPr>
                <w:rFonts w:hint="eastAsia"/>
              </w:rPr>
              <w:t>);</w:t>
            </w:r>
          </w:p>
          <w:p w14:paraId="7C28E391" w14:textId="77777777" w:rsidR="00712F39" w:rsidRDefault="00712F39" w:rsidP="00712F39">
            <w:pPr>
              <w:pStyle w:val="a0"/>
            </w:pPr>
            <w:r>
              <w:rPr>
                <w:rFonts w:hint="eastAsia"/>
              </w:rPr>
              <w:t xml:space="preserve">                String s = e.getText().toString();</w:t>
            </w:r>
          </w:p>
          <w:p w14:paraId="23C0BD07" w14:textId="77777777" w:rsidR="00712F39" w:rsidRDefault="00712F39" w:rsidP="00712F39">
            <w:pPr>
              <w:pStyle w:val="a0"/>
            </w:pPr>
            <w:r>
              <w:rPr>
                <w:rFonts w:hint="eastAsia"/>
              </w:rPr>
              <w:t xml:space="preserve">                e.setText(</w:t>
            </w:r>
            <w:r>
              <w:rPr>
                <w:rFonts w:hint="eastAsia"/>
                <w:b/>
                <w:color w:val="008000"/>
              </w:rPr>
              <w:t>""</w:t>
            </w:r>
            <w:r>
              <w:rPr>
                <w:rFonts w:hint="eastAsia"/>
              </w:rPr>
              <w:t>);</w:t>
            </w:r>
          </w:p>
          <w:p w14:paraId="5B750A76" w14:textId="77777777" w:rsidR="00712F39" w:rsidRDefault="00712F39" w:rsidP="00712F39">
            <w:pPr>
              <w:pStyle w:val="a0"/>
            </w:pPr>
            <w:r>
              <w:rPr>
                <w:rFonts w:hint="eastAsia"/>
              </w:rPr>
              <w:t xml:space="preserve">                </w:t>
            </w:r>
            <w:r>
              <w:rPr>
                <w:rFonts w:hint="eastAsia"/>
                <w:b/>
                <w:color w:val="660E7A"/>
              </w:rPr>
              <w:t>arrayList</w:t>
            </w:r>
            <w:r>
              <w:rPr>
                <w:rFonts w:hint="eastAsia"/>
              </w:rPr>
              <w:t>.add(s);</w:t>
            </w:r>
          </w:p>
          <w:p w14:paraId="2AB3538F" w14:textId="77777777" w:rsidR="00712F39" w:rsidRDefault="00712F39" w:rsidP="00712F39">
            <w:pPr>
              <w:pStyle w:val="a0"/>
            </w:pPr>
            <w:r>
              <w:rPr>
                <w:rFonts w:hint="eastAsia"/>
              </w:rPr>
              <w:t xml:space="preserve">                </w:t>
            </w:r>
            <w:r>
              <w:rPr>
                <w:rFonts w:hint="eastAsia"/>
                <w:b/>
                <w:color w:val="660E7A"/>
              </w:rPr>
              <w:t>recyclerView1Adapter</w:t>
            </w:r>
            <w:r>
              <w:rPr>
                <w:rFonts w:hint="eastAsia"/>
              </w:rPr>
              <w:t>.notifyDataSetChanged();</w:t>
            </w:r>
          </w:p>
          <w:p w14:paraId="600928EE" w14:textId="77777777" w:rsidR="00712F39" w:rsidRDefault="00712F39" w:rsidP="00712F39">
            <w:pPr>
              <w:pStyle w:val="a0"/>
            </w:pPr>
            <w:r>
              <w:rPr>
                <w:rFonts w:hint="eastAsia"/>
              </w:rPr>
              <w:t xml:space="preserve">            }</w:t>
            </w:r>
          </w:p>
          <w:p w14:paraId="353327AA" w14:textId="77777777" w:rsidR="00712F39" w:rsidRDefault="00712F39" w:rsidP="00712F39">
            <w:pPr>
              <w:pStyle w:val="a0"/>
            </w:pPr>
            <w:r>
              <w:rPr>
                <w:rFonts w:hint="eastAsia"/>
              </w:rPr>
              <w:t xml:space="preserve">        });</w:t>
            </w:r>
          </w:p>
          <w:p w14:paraId="4B1CDC54" w14:textId="77777777" w:rsidR="00712F39" w:rsidRDefault="00712F39" w:rsidP="00712F39">
            <w:pPr>
              <w:pStyle w:val="a0"/>
            </w:pPr>
          </w:p>
          <w:p w14:paraId="295CDA95" w14:textId="77777777" w:rsidR="00712F39" w:rsidRDefault="00712F39" w:rsidP="00712F39">
            <w:pPr>
              <w:pStyle w:val="a0"/>
            </w:pPr>
            <w:r>
              <w:rPr>
                <w:rFonts w:hint="eastAsia"/>
              </w:rPr>
              <w:t xml:space="preserve">    }</w:t>
            </w:r>
          </w:p>
          <w:p w14:paraId="58788D31" w14:textId="77777777" w:rsidR="00712F39" w:rsidRDefault="00712F39" w:rsidP="00712F39">
            <w:pPr>
              <w:pStyle w:val="a0"/>
            </w:pPr>
          </w:p>
          <w:p w14:paraId="413B45A5" w14:textId="6A3A4511" w:rsidR="00712F39" w:rsidRDefault="00712F39" w:rsidP="00712F39">
            <w:pPr>
              <w:pStyle w:val="a0"/>
            </w:pPr>
            <w:r>
              <w:rPr>
                <w:rFonts w:hint="eastAsia"/>
              </w:rPr>
              <w:t>}</w:t>
            </w:r>
          </w:p>
          <w:p w14:paraId="7DCC4710" w14:textId="77777777" w:rsidR="00C77EF4" w:rsidRPr="00712F39" w:rsidRDefault="00C77EF4" w:rsidP="00712F39">
            <w:pPr>
              <w:pStyle w:val="a0"/>
            </w:pPr>
          </w:p>
        </w:tc>
      </w:tr>
    </w:tbl>
    <w:p w14:paraId="2A1CB269" w14:textId="48CBCA70" w:rsidR="00C77EF4" w:rsidRDefault="00C77EF4" w:rsidP="00C77EF4"/>
    <w:p w14:paraId="4D21FF0E" w14:textId="61AC3B57" w:rsidR="00C77EF4" w:rsidRDefault="00C77EF4" w:rsidP="00C77EF4"/>
    <w:p w14:paraId="276D664D" w14:textId="21C68AD3" w:rsidR="00303E79" w:rsidRDefault="00303E79" w:rsidP="00C77EF4"/>
    <w:p w14:paraId="58C879D2" w14:textId="1DF65DD5" w:rsidR="00E31469" w:rsidRDefault="00E31469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0F7A877A" w14:textId="732D1E50" w:rsidR="00E31469" w:rsidRDefault="00E31469" w:rsidP="00E31469">
      <w:pPr>
        <w:pStyle w:val="Heading1"/>
      </w:pPr>
      <w:bookmarkStart w:id="12" w:name="_Toc18868916"/>
      <w:r>
        <w:rPr>
          <w:rFonts w:hint="eastAsia"/>
        </w:rPr>
        <w:lastRenderedPageBreak/>
        <w:t>M</w:t>
      </w:r>
      <w:r>
        <w:t xml:space="preserve">ainActivity </w:t>
      </w:r>
      <w:r>
        <w:rPr>
          <w:rFonts w:hint="eastAsia"/>
        </w:rPr>
        <w:t>수정</w:t>
      </w:r>
      <w:bookmarkEnd w:id="12"/>
    </w:p>
    <w:p w14:paraId="24F0C6CB" w14:textId="2F5B8DDA" w:rsidR="00E31469" w:rsidRDefault="00A91B9D" w:rsidP="00A91B9D">
      <w:pPr>
        <w:pStyle w:val="Heading2"/>
      </w:pPr>
      <w:bookmarkStart w:id="13" w:name="_Toc18868917"/>
      <w:r>
        <w:rPr>
          <w:rFonts w:hint="eastAsia"/>
        </w:rPr>
        <w:t>a</w:t>
      </w:r>
      <w:r>
        <w:t>ctivity_main.xml</w:t>
      </w:r>
      <w:bookmarkEnd w:id="13"/>
    </w:p>
    <w:p w14:paraId="665DA42F" w14:textId="34F555DD" w:rsidR="00A91B9D" w:rsidRDefault="00324112" w:rsidP="00A91B9D">
      <w:r w:rsidRPr="00324112">
        <w:rPr>
          <w:noProof/>
        </w:rPr>
        <w:drawing>
          <wp:inline distT="0" distB="0" distL="0" distR="0" wp14:anchorId="42EBE051" wp14:editId="57901531">
            <wp:extent cx="6645910" cy="5447030"/>
            <wp:effectExtent l="0" t="0" r="254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B171" w14:textId="2DF2EA87" w:rsidR="00C06F5E" w:rsidRDefault="00C06F5E" w:rsidP="00A91B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2616"/>
      </w:tblGrid>
      <w:tr w:rsidR="0013215C" w:rsidRPr="0013215C" w14:paraId="6A6DBC5D" w14:textId="77777777" w:rsidTr="0013215C">
        <w:tc>
          <w:tcPr>
            <w:tcW w:w="0" w:type="auto"/>
            <w:shd w:val="clear" w:color="auto" w:fill="F2F2F2" w:themeFill="background1" w:themeFillShade="F2"/>
          </w:tcPr>
          <w:p w14:paraId="0D18816E" w14:textId="77777777" w:rsidR="0013215C" w:rsidRPr="0013215C" w:rsidRDefault="0013215C" w:rsidP="00BD2C01">
            <w:r w:rsidRPr="0013215C">
              <w:rPr>
                <w:rFonts w:hint="eastAsia"/>
              </w:rPr>
              <w:t>i</w:t>
            </w:r>
            <w:r w:rsidRPr="0013215C">
              <w:t>d</w:t>
            </w:r>
          </w:p>
        </w:tc>
        <w:tc>
          <w:tcPr>
            <w:tcW w:w="0" w:type="auto"/>
          </w:tcPr>
          <w:p w14:paraId="002A1B80" w14:textId="77777777" w:rsidR="0013215C" w:rsidRPr="0013215C" w:rsidRDefault="0013215C" w:rsidP="00BD2C01">
            <w:r w:rsidRPr="0013215C">
              <w:t>btnRecyclerView1</w:t>
            </w:r>
          </w:p>
        </w:tc>
      </w:tr>
      <w:tr w:rsidR="0013215C" w:rsidRPr="0013215C" w14:paraId="2A1A8679" w14:textId="77777777" w:rsidTr="0013215C">
        <w:tc>
          <w:tcPr>
            <w:tcW w:w="0" w:type="auto"/>
            <w:shd w:val="clear" w:color="auto" w:fill="F2F2F2" w:themeFill="background1" w:themeFillShade="F2"/>
          </w:tcPr>
          <w:p w14:paraId="0EE024D7" w14:textId="77777777" w:rsidR="0013215C" w:rsidRPr="0013215C" w:rsidRDefault="0013215C" w:rsidP="00BD2C01">
            <w:r w:rsidRPr="0013215C">
              <w:rPr>
                <w:rFonts w:hint="eastAsia"/>
              </w:rPr>
              <w:t>l</w:t>
            </w:r>
            <w:r w:rsidRPr="0013215C">
              <w:t>ayout_width</w:t>
            </w:r>
          </w:p>
        </w:tc>
        <w:tc>
          <w:tcPr>
            <w:tcW w:w="0" w:type="auto"/>
          </w:tcPr>
          <w:p w14:paraId="47F200EE" w14:textId="77777777" w:rsidR="0013215C" w:rsidRPr="0013215C" w:rsidRDefault="0013215C" w:rsidP="00BD2C01">
            <w:r w:rsidRPr="0013215C">
              <w:t>0dp</w:t>
            </w:r>
          </w:p>
        </w:tc>
      </w:tr>
      <w:tr w:rsidR="0013215C" w:rsidRPr="0013215C" w14:paraId="672A0EFB" w14:textId="77777777" w:rsidTr="0013215C">
        <w:tc>
          <w:tcPr>
            <w:tcW w:w="0" w:type="auto"/>
            <w:shd w:val="clear" w:color="auto" w:fill="F2F2F2" w:themeFill="background1" w:themeFillShade="F2"/>
          </w:tcPr>
          <w:p w14:paraId="56A5ABE5" w14:textId="77777777" w:rsidR="0013215C" w:rsidRPr="0013215C" w:rsidRDefault="0013215C" w:rsidP="00BD2C01">
            <w:r w:rsidRPr="0013215C">
              <w:rPr>
                <w:rFonts w:hint="eastAsia"/>
              </w:rPr>
              <w:t>o</w:t>
            </w:r>
            <w:r w:rsidRPr="0013215C">
              <w:t>nClick</w:t>
            </w:r>
          </w:p>
        </w:tc>
        <w:tc>
          <w:tcPr>
            <w:tcW w:w="0" w:type="auto"/>
          </w:tcPr>
          <w:p w14:paraId="2CC04529" w14:textId="77777777" w:rsidR="0013215C" w:rsidRPr="0013215C" w:rsidRDefault="0013215C" w:rsidP="00BD2C01">
            <w:r w:rsidRPr="0013215C">
              <w:t>btnRecyclerView1_clicked</w:t>
            </w:r>
          </w:p>
        </w:tc>
      </w:tr>
      <w:tr w:rsidR="0013215C" w:rsidRPr="0013215C" w14:paraId="5D43483E" w14:textId="77777777" w:rsidTr="0013215C">
        <w:tc>
          <w:tcPr>
            <w:tcW w:w="0" w:type="auto"/>
            <w:shd w:val="clear" w:color="auto" w:fill="F2F2F2" w:themeFill="background1" w:themeFillShade="F2"/>
          </w:tcPr>
          <w:p w14:paraId="538DB243" w14:textId="77777777" w:rsidR="0013215C" w:rsidRPr="0013215C" w:rsidRDefault="0013215C" w:rsidP="00BD2C01">
            <w:r w:rsidRPr="0013215C">
              <w:rPr>
                <w:rFonts w:hint="eastAsia"/>
              </w:rPr>
              <w:t>t</w:t>
            </w:r>
            <w:r w:rsidRPr="0013215C">
              <w:t>ext</w:t>
            </w:r>
          </w:p>
        </w:tc>
        <w:tc>
          <w:tcPr>
            <w:tcW w:w="0" w:type="auto"/>
          </w:tcPr>
          <w:p w14:paraId="7DFC9093" w14:textId="77777777" w:rsidR="0013215C" w:rsidRPr="0013215C" w:rsidRDefault="0013215C" w:rsidP="00BD2C01">
            <w:r w:rsidRPr="0013215C">
              <w:t>RecyclerView1</w:t>
            </w:r>
          </w:p>
        </w:tc>
      </w:tr>
    </w:tbl>
    <w:p w14:paraId="55A761D4" w14:textId="77777777" w:rsidR="0013215C" w:rsidRPr="00A91B9D" w:rsidRDefault="0013215C" w:rsidP="00A91B9D"/>
    <w:p w14:paraId="5BA12F51" w14:textId="2D69BBDD" w:rsidR="0013215C" w:rsidRDefault="0013215C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4C58E028" w14:textId="1369B499" w:rsidR="00E31469" w:rsidRDefault="0013215C" w:rsidP="0013215C">
      <w:pPr>
        <w:pStyle w:val="Heading2"/>
      </w:pPr>
      <w:bookmarkStart w:id="14" w:name="_Toc18868918"/>
      <w:r>
        <w:lastRenderedPageBreak/>
        <w:t>MainActivity.java</w:t>
      </w:r>
      <w:bookmarkEnd w:id="14"/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13215C" w14:paraId="53F1E082" w14:textId="77777777" w:rsidTr="00092BDE">
        <w:tc>
          <w:tcPr>
            <w:tcW w:w="426" w:type="dxa"/>
          </w:tcPr>
          <w:p w14:paraId="6CED3B0B" w14:textId="77777777" w:rsidR="0013215C" w:rsidRPr="00185935" w:rsidRDefault="0013215C" w:rsidP="004B7D89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63FEFFC4" w14:textId="77777777" w:rsidR="0013215C" w:rsidRPr="00185935" w:rsidRDefault="0013215C" w:rsidP="004B7D89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48A6FC43" w14:textId="77777777" w:rsidR="0013215C" w:rsidRPr="00185935" w:rsidRDefault="0013215C" w:rsidP="004B7D89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49286C0F" w14:textId="77777777" w:rsidR="0013215C" w:rsidRPr="00185935" w:rsidRDefault="0013215C" w:rsidP="004B7D89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2EC64D7F" w14:textId="77777777" w:rsidR="0013215C" w:rsidRPr="00185935" w:rsidRDefault="0013215C" w:rsidP="004B7D89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0897D702" w14:textId="77777777" w:rsidR="0013215C" w:rsidRPr="00185935" w:rsidRDefault="0013215C" w:rsidP="004B7D89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44202159" w14:textId="77777777" w:rsidR="0013215C" w:rsidRPr="00185935" w:rsidRDefault="0013215C" w:rsidP="004B7D89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1FAC20F6" w14:textId="77777777" w:rsidR="0013215C" w:rsidRPr="00185935" w:rsidRDefault="0013215C" w:rsidP="004B7D89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297937BD" w14:textId="77777777" w:rsidR="0013215C" w:rsidRDefault="0013215C" w:rsidP="004B7D89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2A5C143F" w14:textId="77777777" w:rsidR="0013215C" w:rsidRDefault="0013215C" w:rsidP="004B7D89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29816C69" w14:textId="77777777" w:rsidR="0013215C" w:rsidRDefault="0013215C" w:rsidP="004B7D89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6528C279" w14:textId="77777777" w:rsidR="0013215C" w:rsidRDefault="0013215C" w:rsidP="004B7D89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67B97CFD" w14:textId="77777777" w:rsidR="0013215C" w:rsidRDefault="0013215C" w:rsidP="004B7D89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51FCD85D" w14:textId="77777777" w:rsidR="0013215C" w:rsidRDefault="0013215C" w:rsidP="004B7D89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6C055B8C" w14:textId="77777777" w:rsidR="0013215C" w:rsidRDefault="0013215C" w:rsidP="004B7D89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2495FC0D" w14:textId="77777777" w:rsidR="0013215C" w:rsidRDefault="0013215C" w:rsidP="004B7D89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28F351AC" w14:textId="77777777" w:rsidR="0013215C" w:rsidRDefault="0013215C" w:rsidP="004B7D89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1990E9E3" w14:textId="77777777" w:rsidR="0013215C" w:rsidRDefault="0013215C" w:rsidP="004B7D89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676957FE" w14:textId="77777777" w:rsidR="0013215C" w:rsidRDefault="0013215C" w:rsidP="004B7D89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4F61A3C2" w14:textId="77777777" w:rsidR="0013215C" w:rsidRDefault="0013215C" w:rsidP="004B7D89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6FD4264F" w14:textId="77777777" w:rsidR="0013215C" w:rsidRDefault="0013215C" w:rsidP="004B7D89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38CEA6ED" w14:textId="77777777" w:rsidR="0013215C" w:rsidRDefault="0013215C" w:rsidP="004B7D89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6AE6A03F" w14:textId="77777777" w:rsidR="0013215C" w:rsidRDefault="0013215C" w:rsidP="004B7D89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2C9E7C09" w14:textId="77777777" w:rsidR="0013215C" w:rsidRDefault="0013215C" w:rsidP="004B7D89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57093584" w14:textId="77777777" w:rsidR="0013215C" w:rsidRDefault="0013215C" w:rsidP="004B7D89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23E9CB0B" w14:textId="01A0C8A6" w:rsidR="0013215C" w:rsidRPr="00185935" w:rsidRDefault="0013215C" w:rsidP="004B7D89">
            <w:pPr>
              <w:pStyle w:val="a0"/>
            </w:pPr>
          </w:p>
        </w:tc>
        <w:tc>
          <w:tcPr>
            <w:tcW w:w="10631" w:type="dxa"/>
          </w:tcPr>
          <w:p w14:paraId="3D7CE55B" w14:textId="77777777" w:rsidR="004B7D89" w:rsidRDefault="004B7D89" w:rsidP="004B7D89">
            <w:pPr>
              <w:pStyle w:val="a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80"/>
                <w:sz w:val="18"/>
                <w:szCs w:val="18"/>
              </w:rPr>
              <w:t xml:space="preserve">package </w:t>
            </w:r>
            <w:r>
              <w:rPr>
                <w:rFonts w:hint="eastAsia"/>
                <w:color w:val="000000"/>
                <w:sz w:val="18"/>
                <w:szCs w:val="18"/>
              </w:rPr>
              <w:t>net.skhu;</w:t>
            </w:r>
          </w:p>
          <w:p w14:paraId="3AF0BFC3" w14:textId="77777777" w:rsidR="004B7D89" w:rsidRDefault="004B7D89" w:rsidP="004B7D89">
            <w:pPr>
              <w:pStyle w:val="a0"/>
              <w:rPr>
                <w:color w:val="000000"/>
                <w:sz w:val="18"/>
                <w:szCs w:val="18"/>
              </w:rPr>
            </w:pPr>
          </w:p>
          <w:p w14:paraId="3ACE80C8" w14:textId="77777777" w:rsidR="004B7D89" w:rsidRDefault="004B7D89" w:rsidP="004B7D89">
            <w:pPr>
              <w:pStyle w:val="a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eastAsia"/>
                <w:color w:val="000000"/>
                <w:sz w:val="18"/>
                <w:szCs w:val="18"/>
              </w:rPr>
              <w:t>androidx.appcompat.app.AppCompatActivity;</w:t>
            </w:r>
          </w:p>
          <w:p w14:paraId="77654DD2" w14:textId="77777777" w:rsidR="004B7D89" w:rsidRDefault="004B7D89" w:rsidP="004B7D89">
            <w:pPr>
              <w:pStyle w:val="a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eastAsia"/>
                <w:color w:val="000000"/>
                <w:sz w:val="18"/>
                <w:szCs w:val="18"/>
              </w:rPr>
              <w:t>android.content.Intent;</w:t>
            </w:r>
          </w:p>
          <w:p w14:paraId="0DE752A1" w14:textId="77777777" w:rsidR="004B7D89" w:rsidRDefault="004B7D89" w:rsidP="004B7D89">
            <w:pPr>
              <w:pStyle w:val="a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eastAsia"/>
                <w:color w:val="000000"/>
                <w:sz w:val="18"/>
                <w:szCs w:val="18"/>
              </w:rPr>
              <w:t>android.os.Bundle;</w:t>
            </w:r>
          </w:p>
          <w:p w14:paraId="50417090" w14:textId="77777777" w:rsidR="004B7D89" w:rsidRDefault="004B7D89" w:rsidP="004B7D89">
            <w:pPr>
              <w:pStyle w:val="a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eastAsia"/>
                <w:color w:val="000000"/>
                <w:sz w:val="18"/>
                <w:szCs w:val="18"/>
              </w:rPr>
              <w:t>android.view.View;</w:t>
            </w:r>
          </w:p>
          <w:p w14:paraId="78D3AEFD" w14:textId="77777777" w:rsidR="004B7D89" w:rsidRDefault="004B7D89" w:rsidP="004B7D89">
            <w:pPr>
              <w:pStyle w:val="a0"/>
              <w:rPr>
                <w:color w:val="000000"/>
                <w:sz w:val="18"/>
                <w:szCs w:val="18"/>
              </w:rPr>
            </w:pPr>
          </w:p>
          <w:p w14:paraId="0140DDF2" w14:textId="77777777" w:rsidR="004B7D89" w:rsidRDefault="004B7D89" w:rsidP="004B7D89">
            <w:pPr>
              <w:pStyle w:val="a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MainActivity </w:t>
            </w:r>
            <w:r>
              <w:rPr>
                <w:rFonts w:hint="eastAsia"/>
                <w:b/>
                <w:color w:val="000080"/>
                <w:sz w:val="18"/>
                <w:szCs w:val="18"/>
              </w:rPr>
              <w:t xml:space="preserve">extends </w:t>
            </w:r>
            <w:r>
              <w:rPr>
                <w:rFonts w:hint="eastAsia"/>
                <w:color w:val="000000"/>
                <w:sz w:val="18"/>
                <w:szCs w:val="18"/>
              </w:rPr>
              <w:t>AppCompatActivity {</w:t>
            </w:r>
          </w:p>
          <w:p w14:paraId="7FC62F1B" w14:textId="77777777" w:rsidR="004B7D89" w:rsidRDefault="004B7D89" w:rsidP="004B7D89">
            <w:pPr>
              <w:pStyle w:val="a0"/>
              <w:rPr>
                <w:color w:val="000000"/>
                <w:sz w:val="18"/>
                <w:szCs w:val="18"/>
              </w:rPr>
            </w:pPr>
          </w:p>
          <w:p w14:paraId="2B1CA5E8" w14:textId="77777777" w:rsidR="004B7D89" w:rsidRDefault="004B7D89" w:rsidP="004B7D89">
            <w:pPr>
              <w:pStyle w:val="a0"/>
              <w:rPr>
                <w:color w:val="808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/>
                <w:color w:val="808000"/>
                <w:sz w:val="18"/>
                <w:szCs w:val="18"/>
              </w:rPr>
              <w:t>@Override</w:t>
            </w:r>
          </w:p>
          <w:p w14:paraId="26A7AF5E" w14:textId="77777777" w:rsidR="004B7D89" w:rsidRDefault="004B7D89" w:rsidP="004B7D89">
            <w:pPr>
              <w:pStyle w:val="a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808000"/>
                <w:sz w:val="18"/>
                <w:szCs w:val="18"/>
              </w:rPr>
              <w:t xml:space="preserve">    </w:t>
            </w:r>
            <w:r>
              <w:rPr>
                <w:rFonts w:hint="eastAsia"/>
                <w:b/>
                <w:color w:val="000080"/>
                <w:sz w:val="18"/>
                <w:szCs w:val="18"/>
              </w:rPr>
              <w:t xml:space="preserve">protected void </w:t>
            </w:r>
            <w:r>
              <w:rPr>
                <w:rFonts w:hint="eastAsia"/>
                <w:color w:val="000000"/>
                <w:sz w:val="18"/>
                <w:szCs w:val="18"/>
              </w:rPr>
              <w:t>onCreate(Bundle savedInstanceState) {</w:t>
            </w:r>
          </w:p>
          <w:p w14:paraId="277116B1" w14:textId="77777777" w:rsidR="004B7D89" w:rsidRDefault="004B7D89" w:rsidP="004B7D89">
            <w:pPr>
              <w:pStyle w:val="a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/>
                <w:b/>
                <w:color w:val="000080"/>
                <w:sz w:val="18"/>
                <w:szCs w:val="18"/>
              </w:rPr>
              <w:t>super</w:t>
            </w:r>
            <w:r>
              <w:rPr>
                <w:rFonts w:hint="eastAsia"/>
                <w:color w:val="000000"/>
                <w:sz w:val="18"/>
                <w:szCs w:val="18"/>
              </w:rPr>
              <w:t>.onCreate(savedInstanceState);</w:t>
            </w:r>
          </w:p>
          <w:p w14:paraId="2CB73EA3" w14:textId="77777777" w:rsidR="004B7D89" w:rsidRDefault="004B7D89" w:rsidP="004B7D89">
            <w:pPr>
              <w:pStyle w:val="a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    setContentView(R.layout.</w:t>
            </w:r>
            <w:r>
              <w:rPr>
                <w:rFonts w:hint="eastAsia"/>
                <w:b/>
                <w:i/>
                <w:iCs/>
                <w:color w:val="660E7A"/>
                <w:sz w:val="18"/>
                <w:szCs w:val="18"/>
              </w:rPr>
              <w:t>activity_main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</w:p>
          <w:p w14:paraId="21CD1D2E" w14:textId="77777777" w:rsidR="004B7D89" w:rsidRDefault="004B7D89" w:rsidP="004B7D89">
            <w:pPr>
              <w:pStyle w:val="a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}</w:t>
            </w:r>
          </w:p>
          <w:p w14:paraId="792512D8" w14:textId="77777777" w:rsidR="004B7D89" w:rsidRDefault="004B7D89" w:rsidP="004B7D89">
            <w:pPr>
              <w:pStyle w:val="a0"/>
              <w:rPr>
                <w:color w:val="000000"/>
                <w:sz w:val="18"/>
                <w:szCs w:val="18"/>
              </w:rPr>
            </w:pPr>
          </w:p>
          <w:p w14:paraId="1D7A0895" w14:textId="77777777" w:rsidR="004B7D89" w:rsidRDefault="004B7D89" w:rsidP="004B7D89">
            <w:pPr>
              <w:pStyle w:val="a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/>
                <w:b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000000"/>
                <w:sz w:val="18"/>
                <w:szCs w:val="18"/>
              </w:rPr>
              <w:t>btnListView_clicked(View view) {</w:t>
            </w:r>
          </w:p>
          <w:p w14:paraId="6290D196" w14:textId="77777777" w:rsidR="004B7D89" w:rsidRDefault="004B7D89" w:rsidP="004B7D89">
            <w:pPr>
              <w:pStyle w:val="a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    Intent intent = </w:t>
            </w:r>
            <w:r>
              <w:rPr>
                <w:rFonts w:hint="eastAsia"/>
                <w:b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Intent(</w:t>
            </w:r>
            <w:r>
              <w:rPr>
                <w:rFonts w:hint="eastAsia"/>
                <w:b/>
                <w:color w:val="000080"/>
                <w:sz w:val="18"/>
                <w:szCs w:val="18"/>
              </w:rPr>
              <w:t>this</w:t>
            </w:r>
            <w:r>
              <w:rPr>
                <w:rFonts w:hint="eastAsia"/>
                <w:color w:val="000000"/>
                <w:sz w:val="18"/>
                <w:szCs w:val="18"/>
              </w:rPr>
              <w:t>, ListViewActivity.</w:t>
            </w:r>
            <w:r>
              <w:rPr>
                <w:rFonts w:hint="eastAsia"/>
                <w:b/>
                <w:color w:val="000080"/>
                <w:sz w:val="18"/>
                <w:szCs w:val="18"/>
              </w:rPr>
              <w:t>class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</w:p>
          <w:p w14:paraId="740BD8AB" w14:textId="77777777" w:rsidR="004B7D89" w:rsidRDefault="004B7D89" w:rsidP="004B7D89">
            <w:pPr>
              <w:pStyle w:val="a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    startActivity(intent);</w:t>
            </w:r>
          </w:p>
          <w:p w14:paraId="33A6A7F1" w14:textId="77777777" w:rsidR="004B7D89" w:rsidRDefault="004B7D89" w:rsidP="004B7D89">
            <w:pPr>
              <w:pStyle w:val="a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}</w:t>
            </w:r>
          </w:p>
          <w:p w14:paraId="6D526EED" w14:textId="77777777" w:rsidR="004B7D89" w:rsidRDefault="004B7D89" w:rsidP="004B7D89">
            <w:pPr>
              <w:pStyle w:val="a0"/>
              <w:rPr>
                <w:color w:val="000000"/>
                <w:sz w:val="18"/>
                <w:szCs w:val="18"/>
              </w:rPr>
            </w:pPr>
          </w:p>
          <w:p w14:paraId="6E593A85" w14:textId="77777777" w:rsidR="004B7D89" w:rsidRDefault="004B7D89" w:rsidP="004B7D89">
            <w:pPr>
              <w:pStyle w:val="a0"/>
              <w:shd w:val="clear" w:color="auto" w:fill="FFFF99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/>
                <w:b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000000"/>
                <w:sz w:val="18"/>
                <w:szCs w:val="18"/>
              </w:rPr>
              <w:t>btnRecyclerView1_clicked(View view) {</w:t>
            </w:r>
          </w:p>
          <w:p w14:paraId="1F1010E5" w14:textId="77777777" w:rsidR="004B7D89" w:rsidRDefault="004B7D89" w:rsidP="004B7D89">
            <w:pPr>
              <w:pStyle w:val="a0"/>
              <w:shd w:val="clear" w:color="auto" w:fill="FFFF99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    Intent intent = </w:t>
            </w:r>
            <w:r>
              <w:rPr>
                <w:rFonts w:hint="eastAsia"/>
                <w:b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Intent(</w:t>
            </w:r>
            <w:r>
              <w:rPr>
                <w:rFonts w:hint="eastAsia"/>
                <w:b/>
                <w:color w:val="000080"/>
                <w:sz w:val="18"/>
                <w:szCs w:val="18"/>
              </w:rPr>
              <w:t>this</w:t>
            </w:r>
            <w:r>
              <w:rPr>
                <w:rFonts w:hint="eastAsia"/>
                <w:color w:val="000000"/>
                <w:sz w:val="18"/>
                <w:szCs w:val="18"/>
              </w:rPr>
              <w:t>, RecyclerView1Activity.</w:t>
            </w:r>
            <w:r>
              <w:rPr>
                <w:rFonts w:hint="eastAsia"/>
                <w:b/>
                <w:color w:val="000080"/>
                <w:sz w:val="18"/>
                <w:szCs w:val="18"/>
              </w:rPr>
              <w:t>class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</w:p>
          <w:p w14:paraId="2A24BD69" w14:textId="77777777" w:rsidR="004B7D89" w:rsidRDefault="004B7D89" w:rsidP="004B7D89">
            <w:pPr>
              <w:pStyle w:val="a0"/>
              <w:shd w:val="clear" w:color="auto" w:fill="FFFF99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    startActivity(intent);</w:t>
            </w:r>
          </w:p>
          <w:p w14:paraId="67349358" w14:textId="77777777" w:rsidR="004B7D89" w:rsidRDefault="004B7D89" w:rsidP="004B7D89">
            <w:pPr>
              <w:pStyle w:val="a0"/>
              <w:shd w:val="clear" w:color="auto" w:fill="FFFF99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}</w:t>
            </w:r>
          </w:p>
          <w:p w14:paraId="5E93A3E4" w14:textId="5E831E77" w:rsidR="004B7D89" w:rsidRDefault="004B7D89" w:rsidP="004B7D89">
            <w:pPr>
              <w:pStyle w:val="a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  <w:p w14:paraId="5B1F1EEA" w14:textId="77777777" w:rsidR="0013215C" w:rsidRPr="004B7D89" w:rsidRDefault="0013215C" w:rsidP="004B7D89">
            <w:pPr>
              <w:pStyle w:val="a0"/>
            </w:pPr>
          </w:p>
        </w:tc>
      </w:tr>
    </w:tbl>
    <w:p w14:paraId="59421012" w14:textId="37D86CA7" w:rsidR="0013215C" w:rsidRDefault="0013215C" w:rsidP="0013215C"/>
    <w:p w14:paraId="04CD0F66" w14:textId="49D46F88" w:rsidR="004B7D89" w:rsidRDefault="004B7D89" w:rsidP="0013215C"/>
    <w:p w14:paraId="75C78613" w14:textId="6F455ACB" w:rsidR="004B7D89" w:rsidRDefault="004B7D89" w:rsidP="0013215C"/>
    <w:p w14:paraId="52B91A47" w14:textId="2231EB70" w:rsidR="0056658F" w:rsidRDefault="0056658F" w:rsidP="0013215C"/>
    <w:p w14:paraId="7021F2C3" w14:textId="616B2331" w:rsidR="0056658F" w:rsidRDefault="0056658F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6631EE7B" w14:textId="193079C4" w:rsidR="0056658F" w:rsidRDefault="0056658F" w:rsidP="0056658F">
      <w:pPr>
        <w:pStyle w:val="Heading1"/>
      </w:pPr>
      <w:bookmarkStart w:id="15" w:name="_Toc18868919"/>
      <w:r>
        <w:rPr>
          <w:rFonts w:hint="eastAsia"/>
        </w:rPr>
        <w:lastRenderedPageBreak/>
        <w:t>결과</w:t>
      </w:r>
      <w:bookmarkEnd w:id="15"/>
    </w:p>
    <w:p w14:paraId="73BC219A" w14:textId="59F7BBD4" w:rsidR="0056658F" w:rsidRDefault="0056658F" w:rsidP="0056658F">
      <w:r>
        <w:rPr>
          <w:rFonts w:hint="eastAsia"/>
        </w:rPr>
        <w:t>E</w:t>
      </w:r>
      <w:r>
        <w:t>03List_src2.zip</w:t>
      </w:r>
    </w:p>
    <w:p w14:paraId="0FED9580" w14:textId="288D0F0A" w:rsidR="0056658F" w:rsidRDefault="0056658F" w:rsidP="0056658F"/>
    <w:p w14:paraId="4686CDAC" w14:textId="0E0195BD" w:rsidR="0056658F" w:rsidRDefault="005A33B7" w:rsidP="0056658F">
      <w:r w:rsidRPr="005A33B7">
        <w:rPr>
          <w:noProof/>
        </w:rPr>
        <w:drawing>
          <wp:inline distT="0" distB="0" distL="0" distR="0" wp14:anchorId="6DDA3BD0" wp14:editId="55CCACF0">
            <wp:extent cx="2895389" cy="4823717"/>
            <wp:effectExtent l="0" t="0" r="63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02341" cy="483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0B22" w14:textId="6F0DC535" w:rsidR="0056658F" w:rsidRDefault="0056658F" w:rsidP="0056658F"/>
    <w:p w14:paraId="7E536262" w14:textId="77777777" w:rsidR="0056658F" w:rsidRPr="0056658F" w:rsidRDefault="0056658F" w:rsidP="0056658F"/>
    <w:sectPr w:rsidR="0056658F" w:rsidRPr="0056658F" w:rsidSect="00172E3C">
      <w:footerReference w:type="default" r:id="rId26"/>
      <w:pgSz w:w="11906" w:h="16838"/>
      <w:pgMar w:top="720" w:right="720" w:bottom="720" w:left="720" w:header="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9314B" w14:textId="77777777" w:rsidR="00BE05B6" w:rsidRDefault="00BE05B6" w:rsidP="000A6D40">
      <w:r>
        <w:separator/>
      </w:r>
    </w:p>
  </w:endnote>
  <w:endnote w:type="continuationSeparator" w:id="0">
    <w:p w14:paraId="39272574" w14:textId="77777777" w:rsidR="00BE05B6" w:rsidRDefault="00BE05B6" w:rsidP="000A6D40">
      <w:r>
        <w:continuationSeparator/>
      </w:r>
    </w:p>
  </w:endnote>
  <w:endnote w:type="continuationNotice" w:id="1">
    <w:p w14:paraId="4FACF102" w14:textId="77777777" w:rsidR="00BE05B6" w:rsidRDefault="00BE05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013890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53BD52F3" w14:textId="3E97E35C" w:rsidR="00650B46" w:rsidRDefault="00650B46">
            <w:pPr>
              <w:pStyle w:val="Footer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E6C0F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E6C0F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CB6757" w14:textId="77777777" w:rsidR="00650B46" w:rsidRDefault="00650B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DDDF9" w14:textId="77777777" w:rsidR="00BE05B6" w:rsidRDefault="00BE05B6" w:rsidP="000A6D40">
      <w:r>
        <w:separator/>
      </w:r>
    </w:p>
  </w:footnote>
  <w:footnote w:type="continuationSeparator" w:id="0">
    <w:p w14:paraId="067B8B49" w14:textId="77777777" w:rsidR="00BE05B6" w:rsidRDefault="00BE05B6" w:rsidP="000A6D40">
      <w:r>
        <w:continuationSeparator/>
      </w:r>
    </w:p>
  </w:footnote>
  <w:footnote w:type="continuationNotice" w:id="1">
    <w:p w14:paraId="792F848F" w14:textId="77777777" w:rsidR="00BE05B6" w:rsidRDefault="00BE05B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20581"/>
    <w:multiLevelType w:val="multilevel"/>
    <w:tmpl w:val="AE3E1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F074C9"/>
    <w:multiLevelType w:val="hybridMultilevel"/>
    <w:tmpl w:val="31A4F0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A186822"/>
    <w:multiLevelType w:val="multilevel"/>
    <w:tmpl w:val="70D0786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0182580"/>
    <w:multiLevelType w:val="hybridMultilevel"/>
    <w:tmpl w:val="16C4BE7E"/>
    <w:lvl w:ilvl="0" w:tplc="A8A65C74">
      <w:start w:val="1"/>
      <w:numFmt w:val="decimal"/>
      <w:lvlText w:val="%1."/>
      <w:lvlJc w:val="righ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1B16C53"/>
    <w:multiLevelType w:val="multilevel"/>
    <w:tmpl w:val="0750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1394CD6"/>
    <w:multiLevelType w:val="multilevel"/>
    <w:tmpl w:val="C79C3490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22BA71E2"/>
    <w:multiLevelType w:val="multilevel"/>
    <w:tmpl w:val="03341F4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3DC66AF"/>
    <w:multiLevelType w:val="hybridMultilevel"/>
    <w:tmpl w:val="FFB45E68"/>
    <w:lvl w:ilvl="0" w:tplc="DD8CBE38">
      <w:start w:val="1"/>
      <w:numFmt w:val="bullet"/>
      <w:pStyle w:val="2"/>
      <w:lvlText w:val="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11" w15:restartNumberingAfterBreak="0">
    <w:nsid w:val="24FF0035"/>
    <w:multiLevelType w:val="multilevel"/>
    <w:tmpl w:val="3B0CC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E6920FD"/>
    <w:multiLevelType w:val="multilevel"/>
    <w:tmpl w:val="9A8EC826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)"/>
      <w:lvlJc w:val="left"/>
      <w:pPr>
        <w:ind w:left="992" w:hanging="992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347F25E0"/>
    <w:multiLevelType w:val="multilevel"/>
    <w:tmpl w:val="835A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3CA00D24"/>
    <w:multiLevelType w:val="multilevel"/>
    <w:tmpl w:val="8EC46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40BF3210"/>
    <w:multiLevelType w:val="multilevel"/>
    <w:tmpl w:val="5ABEA57A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16645C"/>
    <w:multiLevelType w:val="multilevel"/>
    <w:tmpl w:val="B852A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D6E0351"/>
    <w:multiLevelType w:val="multilevel"/>
    <w:tmpl w:val="08DC4D0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6E9D4755"/>
    <w:multiLevelType w:val="hybridMultilevel"/>
    <w:tmpl w:val="7A08F68A"/>
    <w:lvl w:ilvl="0" w:tplc="2710DAC8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5BC06C6"/>
    <w:multiLevelType w:val="multilevel"/>
    <w:tmpl w:val="EBC467D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22"/>
  </w:num>
  <w:num w:numId="5">
    <w:abstractNumId w:val="21"/>
  </w:num>
  <w:num w:numId="6">
    <w:abstractNumId w:val="11"/>
  </w:num>
  <w:num w:numId="7">
    <w:abstractNumId w:val="22"/>
  </w:num>
  <w:num w:numId="8">
    <w:abstractNumId w:val="16"/>
  </w:num>
  <w:num w:numId="9">
    <w:abstractNumId w:val="16"/>
  </w:num>
  <w:num w:numId="10">
    <w:abstractNumId w:val="5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</w:num>
  <w:num w:numId="13">
    <w:abstractNumId w:val="0"/>
  </w:num>
  <w:num w:numId="14">
    <w:abstractNumId w:val="3"/>
  </w:num>
  <w:num w:numId="15">
    <w:abstractNumId w:val="18"/>
  </w:num>
  <w:num w:numId="16">
    <w:abstractNumId w:val="18"/>
  </w:num>
  <w:num w:numId="17">
    <w:abstractNumId w:val="14"/>
  </w:num>
  <w:num w:numId="18">
    <w:abstractNumId w:val="8"/>
  </w:num>
  <w:num w:numId="19">
    <w:abstractNumId w:val="8"/>
  </w:num>
  <w:num w:numId="20">
    <w:abstractNumId w:val="15"/>
  </w:num>
  <w:num w:numId="21">
    <w:abstractNumId w:val="4"/>
  </w:num>
  <w:num w:numId="22">
    <w:abstractNumId w:val="4"/>
  </w:num>
  <w:num w:numId="23">
    <w:abstractNumId w:val="2"/>
  </w:num>
  <w:num w:numId="24">
    <w:abstractNumId w:val="12"/>
  </w:num>
  <w:num w:numId="25">
    <w:abstractNumId w:val="7"/>
  </w:num>
  <w:num w:numId="26">
    <w:abstractNumId w:val="13"/>
  </w:num>
  <w:num w:numId="27">
    <w:abstractNumId w:val="19"/>
  </w:num>
  <w:num w:numId="28">
    <w:abstractNumId w:val="6"/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6"/>
  <w:bordersDoNotSurroundHeader/>
  <w:bordersDoNotSurroundFooter/>
  <w:attachedTemplate r:id="rId1"/>
  <w:linkStyl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5A0"/>
    <w:rsid w:val="00003261"/>
    <w:rsid w:val="00003992"/>
    <w:rsid w:val="0002473F"/>
    <w:rsid w:val="00026A22"/>
    <w:rsid w:val="00036BB2"/>
    <w:rsid w:val="000370A7"/>
    <w:rsid w:val="000374DE"/>
    <w:rsid w:val="00053388"/>
    <w:rsid w:val="00060663"/>
    <w:rsid w:val="0006353A"/>
    <w:rsid w:val="0006427C"/>
    <w:rsid w:val="00073163"/>
    <w:rsid w:val="000756B6"/>
    <w:rsid w:val="000802B6"/>
    <w:rsid w:val="000935DE"/>
    <w:rsid w:val="00095059"/>
    <w:rsid w:val="00097997"/>
    <w:rsid w:val="000A6CB2"/>
    <w:rsid w:val="000A6D40"/>
    <w:rsid w:val="000B2448"/>
    <w:rsid w:val="000B5A43"/>
    <w:rsid w:val="000C11DB"/>
    <w:rsid w:val="000C1F9F"/>
    <w:rsid w:val="000E161F"/>
    <w:rsid w:val="000E2116"/>
    <w:rsid w:val="000E2BA2"/>
    <w:rsid w:val="000E6C0F"/>
    <w:rsid w:val="000E6C23"/>
    <w:rsid w:val="000E6DC0"/>
    <w:rsid w:val="000F4A03"/>
    <w:rsid w:val="000F634F"/>
    <w:rsid w:val="000F6428"/>
    <w:rsid w:val="001008EA"/>
    <w:rsid w:val="00101B62"/>
    <w:rsid w:val="001024C8"/>
    <w:rsid w:val="00103A2F"/>
    <w:rsid w:val="0011121B"/>
    <w:rsid w:val="00113E74"/>
    <w:rsid w:val="0013215C"/>
    <w:rsid w:val="00137CF3"/>
    <w:rsid w:val="001453D0"/>
    <w:rsid w:val="001503F7"/>
    <w:rsid w:val="00153F67"/>
    <w:rsid w:val="00161AF5"/>
    <w:rsid w:val="00167609"/>
    <w:rsid w:val="00172458"/>
    <w:rsid w:val="00172E3C"/>
    <w:rsid w:val="001812ED"/>
    <w:rsid w:val="00182A4E"/>
    <w:rsid w:val="00184191"/>
    <w:rsid w:val="00184AA5"/>
    <w:rsid w:val="001958AB"/>
    <w:rsid w:val="001A6459"/>
    <w:rsid w:val="001B755A"/>
    <w:rsid w:val="001C007F"/>
    <w:rsid w:val="001C2F94"/>
    <w:rsid w:val="001C378A"/>
    <w:rsid w:val="001C4F84"/>
    <w:rsid w:val="001D6009"/>
    <w:rsid w:val="001D7AA3"/>
    <w:rsid w:val="001E251B"/>
    <w:rsid w:val="001E6EB6"/>
    <w:rsid w:val="002005B9"/>
    <w:rsid w:val="00202C29"/>
    <w:rsid w:val="00206E2F"/>
    <w:rsid w:val="00206EF3"/>
    <w:rsid w:val="002106EF"/>
    <w:rsid w:val="00211AD6"/>
    <w:rsid w:val="002202B1"/>
    <w:rsid w:val="00220CAB"/>
    <w:rsid w:val="002532E9"/>
    <w:rsid w:val="00256242"/>
    <w:rsid w:val="002563C1"/>
    <w:rsid w:val="00270E88"/>
    <w:rsid w:val="00271DE6"/>
    <w:rsid w:val="002768A4"/>
    <w:rsid w:val="002850C7"/>
    <w:rsid w:val="00286F2C"/>
    <w:rsid w:val="002A03A1"/>
    <w:rsid w:val="002B3E3D"/>
    <w:rsid w:val="002B5406"/>
    <w:rsid w:val="002C6077"/>
    <w:rsid w:val="002D1FE4"/>
    <w:rsid w:val="002F168B"/>
    <w:rsid w:val="002F2328"/>
    <w:rsid w:val="0030058E"/>
    <w:rsid w:val="003005C1"/>
    <w:rsid w:val="00303E79"/>
    <w:rsid w:val="0031149D"/>
    <w:rsid w:val="00311CBF"/>
    <w:rsid w:val="003169C1"/>
    <w:rsid w:val="00324112"/>
    <w:rsid w:val="00326743"/>
    <w:rsid w:val="003324D8"/>
    <w:rsid w:val="00332573"/>
    <w:rsid w:val="00336CAC"/>
    <w:rsid w:val="003455BC"/>
    <w:rsid w:val="00357C98"/>
    <w:rsid w:val="003659A9"/>
    <w:rsid w:val="00371DE1"/>
    <w:rsid w:val="00372F77"/>
    <w:rsid w:val="00373698"/>
    <w:rsid w:val="00396984"/>
    <w:rsid w:val="003A0EF3"/>
    <w:rsid w:val="003A1436"/>
    <w:rsid w:val="003A52D9"/>
    <w:rsid w:val="003A5B62"/>
    <w:rsid w:val="003B30F9"/>
    <w:rsid w:val="003B4F65"/>
    <w:rsid w:val="003C4AB7"/>
    <w:rsid w:val="003D463F"/>
    <w:rsid w:val="003E5ACE"/>
    <w:rsid w:val="003F1185"/>
    <w:rsid w:val="003F3BCE"/>
    <w:rsid w:val="003F5B69"/>
    <w:rsid w:val="00412EBC"/>
    <w:rsid w:val="0042277B"/>
    <w:rsid w:val="00422DD0"/>
    <w:rsid w:val="00432B13"/>
    <w:rsid w:val="00434DA7"/>
    <w:rsid w:val="00440D23"/>
    <w:rsid w:val="00444D59"/>
    <w:rsid w:val="00450A28"/>
    <w:rsid w:val="004510C4"/>
    <w:rsid w:val="00453471"/>
    <w:rsid w:val="00454340"/>
    <w:rsid w:val="00454624"/>
    <w:rsid w:val="00457BC1"/>
    <w:rsid w:val="004651C3"/>
    <w:rsid w:val="00470A7B"/>
    <w:rsid w:val="00476970"/>
    <w:rsid w:val="00481640"/>
    <w:rsid w:val="00483D03"/>
    <w:rsid w:val="0049017D"/>
    <w:rsid w:val="00490FCF"/>
    <w:rsid w:val="004A4833"/>
    <w:rsid w:val="004A6C7E"/>
    <w:rsid w:val="004A6D1C"/>
    <w:rsid w:val="004A7A44"/>
    <w:rsid w:val="004B7D89"/>
    <w:rsid w:val="004C1993"/>
    <w:rsid w:val="004C2613"/>
    <w:rsid w:val="004D12BB"/>
    <w:rsid w:val="004D5854"/>
    <w:rsid w:val="004E1F29"/>
    <w:rsid w:val="004E3735"/>
    <w:rsid w:val="004E5732"/>
    <w:rsid w:val="004F0F68"/>
    <w:rsid w:val="004F2200"/>
    <w:rsid w:val="004F4F6C"/>
    <w:rsid w:val="00501F6A"/>
    <w:rsid w:val="00503629"/>
    <w:rsid w:val="00503A28"/>
    <w:rsid w:val="0050441E"/>
    <w:rsid w:val="0050523E"/>
    <w:rsid w:val="005100AB"/>
    <w:rsid w:val="00512DAA"/>
    <w:rsid w:val="00515257"/>
    <w:rsid w:val="0052236C"/>
    <w:rsid w:val="005263FF"/>
    <w:rsid w:val="00527C6A"/>
    <w:rsid w:val="005342B5"/>
    <w:rsid w:val="00535A4F"/>
    <w:rsid w:val="005463FC"/>
    <w:rsid w:val="005467DE"/>
    <w:rsid w:val="0055504B"/>
    <w:rsid w:val="0056163B"/>
    <w:rsid w:val="00561A02"/>
    <w:rsid w:val="005636AF"/>
    <w:rsid w:val="00563B8C"/>
    <w:rsid w:val="00563D56"/>
    <w:rsid w:val="0056658F"/>
    <w:rsid w:val="00572F75"/>
    <w:rsid w:val="005838C9"/>
    <w:rsid w:val="00586E42"/>
    <w:rsid w:val="00586EA8"/>
    <w:rsid w:val="00594EAE"/>
    <w:rsid w:val="005A2383"/>
    <w:rsid w:val="005A3113"/>
    <w:rsid w:val="005A33B7"/>
    <w:rsid w:val="005B1418"/>
    <w:rsid w:val="005D53B3"/>
    <w:rsid w:val="005D6499"/>
    <w:rsid w:val="005D70C4"/>
    <w:rsid w:val="005E1E28"/>
    <w:rsid w:val="005E5792"/>
    <w:rsid w:val="005E5816"/>
    <w:rsid w:val="005E7EBB"/>
    <w:rsid w:val="005F64C5"/>
    <w:rsid w:val="005F6645"/>
    <w:rsid w:val="00605F19"/>
    <w:rsid w:val="006204AF"/>
    <w:rsid w:val="00621D5B"/>
    <w:rsid w:val="00622816"/>
    <w:rsid w:val="00622B8E"/>
    <w:rsid w:val="00636110"/>
    <w:rsid w:val="0064039E"/>
    <w:rsid w:val="00647BC5"/>
    <w:rsid w:val="00650B46"/>
    <w:rsid w:val="00651364"/>
    <w:rsid w:val="00666AA5"/>
    <w:rsid w:val="00672288"/>
    <w:rsid w:val="006723F7"/>
    <w:rsid w:val="00672441"/>
    <w:rsid w:val="00672D78"/>
    <w:rsid w:val="00675FF5"/>
    <w:rsid w:val="006805B2"/>
    <w:rsid w:val="00690206"/>
    <w:rsid w:val="006949C3"/>
    <w:rsid w:val="006A5DB5"/>
    <w:rsid w:val="006B27B3"/>
    <w:rsid w:val="006B37A1"/>
    <w:rsid w:val="006B7DEE"/>
    <w:rsid w:val="006C16E9"/>
    <w:rsid w:val="006C1F9C"/>
    <w:rsid w:val="006C56AB"/>
    <w:rsid w:val="006D14C7"/>
    <w:rsid w:val="006D33F9"/>
    <w:rsid w:val="006E069A"/>
    <w:rsid w:val="006E1BE4"/>
    <w:rsid w:val="006E3BA3"/>
    <w:rsid w:val="006F6F27"/>
    <w:rsid w:val="00701BE5"/>
    <w:rsid w:val="007069A6"/>
    <w:rsid w:val="00710983"/>
    <w:rsid w:val="00712675"/>
    <w:rsid w:val="00712F39"/>
    <w:rsid w:val="00713FC4"/>
    <w:rsid w:val="007200C1"/>
    <w:rsid w:val="00722629"/>
    <w:rsid w:val="0073348D"/>
    <w:rsid w:val="00743770"/>
    <w:rsid w:val="00743ED9"/>
    <w:rsid w:val="00747094"/>
    <w:rsid w:val="00750BA0"/>
    <w:rsid w:val="00760E7F"/>
    <w:rsid w:val="00764598"/>
    <w:rsid w:val="00776EEA"/>
    <w:rsid w:val="00785EF9"/>
    <w:rsid w:val="00791CB8"/>
    <w:rsid w:val="007A7302"/>
    <w:rsid w:val="007B30EF"/>
    <w:rsid w:val="007B594A"/>
    <w:rsid w:val="007B76D3"/>
    <w:rsid w:val="007C00EB"/>
    <w:rsid w:val="007C0E1A"/>
    <w:rsid w:val="007C1216"/>
    <w:rsid w:val="007C1221"/>
    <w:rsid w:val="007C1A0C"/>
    <w:rsid w:val="007C26CE"/>
    <w:rsid w:val="007D28F2"/>
    <w:rsid w:val="007D637D"/>
    <w:rsid w:val="007D6698"/>
    <w:rsid w:val="007E42A4"/>
    <w:rsid w:val="007F1800"/>
    <w:rsid w:val="007F32A5"/>
    <w:rsid w:val="008014EB"/>
    <w:rsid w:val="00801767"/>
    <w:rsid w:val="008064F5"/>
    <w:rsid w:val="008179F7"/>
    <w:rsid w:val="0082204E"/>
    <w:rsid w:val="0083010C"/>
    <w:rsid w:val="00835654"/>
    <w:rsid w:val="008361B2"/>
    <w:rsid w:val="00836499"/>
    <w:rsid w:val="008401D5"/>
    <w:rsid w:val="00853706"/>
    <w:rsid w:val="00863415"/>
    <w:rsid w:val="00871BBA"/>
    <w:rsid w:val="00876750"/>
    <w:rsid w:val="0088392B"/>
    <w:rsid w:val="008909E9"/>
    <w:rsid w:val="008B70FA"/>
    <w:rsid w:val="008C0E25"/>
    <w:rsid w:val="008C2B86"/>
    <w:rsid w:val="008C47A9"/>
    <w:rsid w:val="008D6F33"/>
    <w:rsid w:val="008E214F"/>
    <w:rsid w:val="008E27A0"/>
    <w:rsid w:val="008E4E2E"/>
    <w:rsid w:val="008F0E52"/>
    <w:rsid w:val="008F24F5"/>
    <w:rsid w:val="008F3935"/>
    <w:rsid w:val="008F3C9A"/>
    <w:rsid w:val="00904127"/>
    <w:rsid w:val="009070A3"/>
    <w:rsid w:val="00907EB9"/>
    <w:rsid w:val="009158C1"/>
    <w:rsid w:val="00921461"/>
    <w:rsid w:val="00922B5D"/>
    <w:rsid w:val="00923769"/>
    <w:rsid w:val="00924573"/>
    <w:rsid w:val="009301B5"/>
    <w:rsid w:val="00930F30"/>
    <w:rsid w:val="009314F1"/>
    <w:rsid w:val="00932F5F"/>
    <w:rsid w:val="00932FE1"/>
    <w:rsid w:val="00934411"/>
    <w:rsid w:val="00952ECC"/>
    <w:rsid w:val="00953DC9"/>
    <w:rsid w:val="0096062B"/>
    <w:rsid w:val="00972AF5"/>
    <w:rsid w:val="009833C0"/>
    <w:rsid w:val="00984172"/>
    <w:rsid w:val="00991FCA"/>
    <w:rsid w:val="0099432E"/>
    <w:rsid w:val="009A643F"/>
    <w:rsid w:val="009B0148"/>
    <w:rsid w:val="009B21EF"/>
    <w:rsid w:val="009B3BB3"/>
    <w:rsid w:val="009B6F51"/>
    <w:rsid w:val="009B743B"/>
    <w:rsid w:val="009D2FFE"/>
    <w:rsid w:val="009D5D20"/>
    <w:rsid w:val="009E57DC"/>
    <w:rsid w:val="009E5B0F"/>
    <w:rsid w:val="009E7BF8"/>
    <w:rsid w:val="009F2A17"/>
    <w:rsid w:val="009F36F3"/>
    <w:rsid w:val="009F537F"/>
    <w:rsid w:val="00A06C8B"/>
    <w:rsid w:val="00A13E91"/>
    <w:rsid w:val="00A22E1E"/>
    <w:rsid w:val="00A32AAD"/>
    <w:rsid w:val="00A35513"/>
    <w:rsid w:val="00A45E8D"/>
    <w:rsid w:val="00A52F93"/>
    <w:rsid w:val="00A532FE"/>
    <w:rsid w:val="00A533CE"/>
    <w:rsid w:val="00A63727"/>
    <w:rsid w:val="00A7031D"/>
    <w:rsid w:val="00A83E11"/>
    <w:rsid w:val="00A91B9D"/>
    <w:rsid w:val="00A9611C"/>
    <w:rsid w:val="00AA2522"/>
    <w:rsid w:val="00AA257B"/>
    <w:rsid w:val="00AA4C7B"/>
    <w:rsid w:val="00AA55A0"/>
    <w:rsid w:val="00AB15FB"/>
    <w:rsid w:val="00AB203C"/>
    <w:rsid w:val="00AB3624"/>
    <w:rsid w:val="00AB7066"/>
    <w:rsid w:val="00AC05BB"/>
    <w:rsid w:val="00AC0D8F"/>
    <w:rsid w:val="00AC29BB"/>
    <w:rsid w:val="00AC2BEC"/>
    <w:rsid w:val="00AC3507"/>
    <w:rsid w:val="00AC5D85"/>
    <w:rsid w:val="00AC6739"/>
    <w:rsid w:val="00AD301F"/>
    <w:rsid w:val="00AD607E"/>
    <w:rsid w:val="00AE0775"/>
    <w:rsid w:val="00AF02A2"/>
    <w:rsid w:val="00AF09B8"/>
    <w:rsid w:val="00B02D09"/>
    <w:rsid w:val="00B10048"/>
    <w:rsid w:val="00B102B6"/>
    <w:rsid w:val="00B1235B"/>
    <w:rsid w:val="00B218BC"/>
    <w:rsid w:val="00B3170F"/>
    <w:rsid w:val="00B348AB"/>
    <w:rsid w:val="00B47BBD"/>
    <w:rsid w:val="00B51DAB"/>
    <w:rsid w:val="00B54C79"/>
    <w:rsid w:val="00B63DD4"/>
    <w:rsid w:val="00B64AB8"/>
    <w:rsid w:val="00B74432"/>
    <w:rsid w:val="00B84EDB"/>
    <w:rsid w:val="00B8624D"/>
    <w:rsid w:val="00B91F50"/>
    <w:rsid w:val="00BA25B0"/>
    <w:rsid w:val="00BA49C2"/>
    <w:rsid w:val="00BA7246"/>
    <w:rsid w:val="00BB48DF"/>
    <w:rsid w:val="00BC5CD6"/>
    <w:rsid w:val="00BD12C7"/>
    <w:rsid w:val="00BD243C"/>
    <w:rsid w:val="00BD2954"/>
    <w:rsid w:val="00BD570A"/>
    <w:rsid w:val="00BE05B6"/>
    <w:rsid w:val="00BE0D35"/>
    <w:rsid w:val="00BE196A"/>
    <w:rsid w:val="00BE4A69"/>
    <w:rsid w:val="00BE7FA6"/>
    <w:rsid w:val="00BF0ACC"/>
    <w:rsid w:val="00BF3B39"/>
    <w:rsid w:val="00C06F5E"/>
    <w:rsid w:val="00C23B24"/>
    <w:rsid w:val="00C24E9D"/>
    <w:rsid w:val="00C25005"/>
    <w:rsid w:val="00C25045"/>
    <w:rsid w:val="00C3145B"/>
    <w:rsid w:val="00C3398E"/>
    <w:rsid w:val="00C33C81"/>
    <w:rsid w:val="00C41030"/>
    <w:rsid w:val="00C51D00"/>
    <w:rsid w:val="00C53D79"/>
    <w:rsid w:val="00C5696E"/>
    <w:rsid w:val="00C63F53"/>
    <w:rsid w:val="00C642FE"/>
    <w:rsid w:val="00C655CF"/>
    <w:rsid w:val="00C75575"/>
    <w:rsid w:val="00C77EF4"/>
    <w:rsid w:val="00C87D41"/>
    <w:rsid w:val="00CA2D71"/>
    <w:rsid w:val="00CA7044"/>
    <w:rsid w:val="00CA7DD4"/>
    <w:rsid w:val="00CB2F64"/>
    <w:rsid w:val="00CC1BFB"/>
    <w:rsid w:val="00CC48DC"/>
    <w:rsid w:val="00CE3AF9"/>
    <w:rsid w:val="00CE4C18"/>
    <w:rsid w:val="00CE5015"/>
    <w:rsid w:val="00CF1949"/>
    <w:rsid w:val="00CF606B"/>
    <w:rsid w:val="00CF7A6D"/>
    <w:rsid w:val="00D062B7"/>
    <w:rsid w:val="00D1546B"/>
    <w:rsid w:val="00D15BF1"/>
    <w:rsid w:val="00D25F66"/>
    <w:rsid w:val="00D26602"/>
    <w:rsid w:val="00D279EA"/>
    <w:rsid w:val="00D303C2"/>
    <w:rsid w:val="00D33DC0"/>
    <w:rsid w:val="00D360C8"/>
    <w:rsid w:val="00D401D3"/>
    <w:rsid w:val="00D4405D"/>
    <w:rsid w:val="00D46734"/>
    <w:rsid w:val="00D55F2E"/>
    <w:rsid w:val="00D609A8"/>
    <w:rsid w:val="00D6212B"/>
    <w:rsid w:val="00D63512"/>
    <w:rsid w:val="00D70C5F"/>
    <w:rsid w:val="00D724CD"/>
    <w:rsid w:val="00D806ED"/>
    <w:rsid w:val="00D82FF1"/>
    <w:rsid w:val="00D8310B"/>
    <w:rsid w:val="00D8639F"/>
    <w:rsid w:val="00D866CC"/>
    <w:rsid w:val="00D87F4E"/>
    <w:rsid w:val="00DA3617"/>
    <w:rsid w:val="00DB0694"/>
    <w:rsid w:val="00DB21F4"/>
    <w:rsid w:val="00DC5021"/>
    <w:rsid w:val="00DE06AB"/>
    <w:rsid w:val="00DF09BE"/>
    <w:rsid w:val="00E01B98"/>
    <w:rsid w:val="00E077C5"/>
    <w:rsid w:val="00E11DED"/>
    <w:rsid w:val="00E122B2"/>
    <w:rsid w:val="00E269A4"/>
    <w:rsid w:val="00E31469"/>
    <w:rsid w:val="00E367E5"/>
    <w:rsid w:val="00E377AA"/>
    <w:rsid w:val="00E45C83"/>
    <w:rsid w:val="00E5442F"/>
    <w:rsid w:val="00E575CA"/>
    <w:rsid w:val="00E611D1"/>
    <w:rsid w:val="00E6787A"/>
    <w:rsid w:val="00E765B0"/>
    <w:rsid w:val="00E8213E"/>
    <w:rsid w:val="00E825EE"/>
    <w:rsid w:val="00E854C8"/>
    <w:rsid w:val="00E869F4"/>
    <w:rsid w:val="00E908DE"/>
    <w:rsid w:val="00E9493A"/>
    <w:rsid w:val="00EA0E50"/>
    <w:rsid w:val="00EB0ABD"/>
    <w:rsid w:val="00EB0DBC"/>
    <w:rsid w:val="00EB6144"/>
    <w:rsid w:val="00EB6AD9"/>
    <w:rsid w:val="00ED34C2"/>
    <w:rsid w:val="00EF4F34"/>
    <w:rsid w:val="00F012FC"/>
    <w:rsid w:val="00F052C3"/>
    <w:rsid w:val="00F058B7"/>
    <w:rsid w:val="00F120AD"/>
    <w:rsid w:val="00F13167"/>
    <w:rsid w:val="00F15E29"/>
    <w:rsid w:val="00F15EF0"/>
    <w:rsid w:val="00F163A7"/>
    <w:rsid w:val="00F2395C"/>
    <w:rsid w:val="00F23DD7"/>
    <w:rsid w:val="00F40DF7"/>
    <w:rsid w:val="00F41C45"/>
    <w:rsid w:val="00F455ED"/>
    <w:rsid w:val="00F51617"/>
    <w:rsid w:val="00F522F5"/>
    <w:rsid w:val="00F556BC"/>
    <w:rsid w:val="00F579B4"/>
    <w:rsid w:val="00F57E3C"/>
    <w:rsid w:val="00F67C91"/>
    <w:rsid w:val="00F716E3"/>
    <w:rsid w:val="00F82E0C"/>
    <w:rsid w:val="00F855AE"/>
    <w:rsid w:val="00F863F0"/>
    <w:rsid w:val="00F924DF"/>
    <w:rsid w:val="00FB02D0"/>
    <w:rsid w:val="00FC2EAE"/>
    <w:rsid w:val="00FC4FDD"/>
    <w:rsid w:val="00FD1543"/>
    <w:rsid w:val="00FD2B15"/>
    <w:rsid w:val="00FE09B1"/>
    <w:rsid w:val="00FE5BE8"/>
    <w:rsid w:val="00FF08BA"/>
    <w:rsid w:val="00FF3C19"/>
    <w:rsid w:val="00FF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36FB663"/>
  <w15:docId w15:val="{1CDF616B-29D6-428A-841F-639B7685A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C00EB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00EB"/>
    <w:pPr>
      <w:keepNext/>
      <w:numPr>
        <w:numId w:val="25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00EB"/>
    <w:pPr>
      <w:keepNext/>
      <w:numPr>
        <w:ilvl w:val="1"/>
        <w:numId w:val="25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00EB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2A17"/>
    <w:pPr>
      <w:keepNext/>
      <w:outlineLvl w:val="3"/>
    </w:pPr>
    <w:rPr>
      <w:rFonts w:eastAsia="돋움"/>
      <w:b/>
      <w:b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2A1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F2A17"/>
    <w:pPr>
      <w:keepNext/>
      <w:ind w:leftChars="600" w:left="600" w:hangingChars="200" w:hanging="20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F2A17"/>
    <w:pPr>
      <w:keepNext/>
      <w:ind w:leftChars="700" w:left="700" w:hangingChars="200" w:hanging="2000"/>
      <w:outlineLvl w:val="6"/>
    </w:pPr>
  </w:style>
  <w:style w:type="character" w:default="1" w:styleId="DefaultParagraphFont">
    <w:name w:val="Default Paragraph Font"/>
    <w:uiPriority w:val="1"/>
    <w:semiHidden/>
    <w:unhideWhenUsed/>
    <w:rsid w:val="007C00E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C00EB"/>
  </w:style>
  <w:style w:type="character" w:customStyle="1" w:styleId="Heading2Char">
    <w:name w:val="Heading 2 Char"/>
    <w:basedOn w:val="DefaultParagraphFont"/>
    <w:link w:val="Heading2"/>
    <w:uiPriority w:val="9"/>
    <w:rsid w:val="007C00EB"/>
    <w:rPr>
      <w:rFonts w:ascii="굴림체" w:eastAsia="굴림체" w:hAnsiTheme="majorHAnsi" w:cstheme="majorBidi"/>
      <w:b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C00EB"/>
    <w:rPr>
      <w:rFonts w:asciiTheme="majorHAnsi" w:eastAsia="굴림체" w:hAnsiTheme="majorHAnsi" w:cstheme="majorBidi"/>
      <w:b/>
      <w:sz w:val="40"/>
      <w:szCs w:val="28"/>
    </w:rPr>
  </w:style>
  <w:style w:type="paragraph" w:customStyle="1" w:styleId="a">
    <w:name w:val="코드"/>
    <w:basedOn w:val="Normal"/>
    <w:qFormat/>
    <w:rsid w:val="000E161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192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C00EB"/>
    <w:rPr>
      <w:rFonts w:asciiTheme="majorHAnsi" w:eastAsia="돋움" w:hAnsiTheme="majorHAnsi" w:cstheme="majorBidi"/>
      <w:b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F2A17"/>
    <w:rPr>
      <w:rFonts w:eastAsia="돋움"/>
      <w:b/>
      <w:b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F2A17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9F2A17"/>
    <w:rPr>
      <w:rFonts w:eastAsia="굴림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9F2A17"/>
    <w:rPr>
      <w:rFonts w:eastAsia="굴림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C00EB"/>
  </w:style>
  <w:style w:type="character" w:customStyle="1" w:styleId="DateChar">
    <w:name w:val="Date Char"/>
    <w:basedOn w:val="DefaultParagraphFont"/>
    <w:link w:val="Date"/>
    <w:uiPriority w:val="99"/>
    <w:semiHidden/>
    <w:rsid w:val="007C00EB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7C00EB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7C00EB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7C00EB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7C00EB"/>
    <w:rPr>
      <w:rFonts w:ascii="굴림체" w:eastAsia="굴림체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B0F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B0F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C00EB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7C00EB"/>
    <w:pPr>
      <w:ind w:leftChars="400" w:left="800"/>
    </w:pPr>
  </w:style>
  <w:style w:type="paragraph" w:customStyle="1" w:styleId="1">
    <w:name w:val="목록1"/>
    <w:basedOn w:val="ListParagraph"/>
    <w:link w:val="1Char"/>
    <w:rsid w:val="007C00EB"/>
    <w:pPr>
      <w:numPr>
        <w:numId w:val="26"/>
      </w:numPr>
      <w:ind w:leftChars="0" w:left="300" w:hangingChars="150" w:hanging="300"/>
    </w:pPr>
    <w:rPr>
      <w:szCs w:val="20"/>
    </w:rPr>
  </w:style>
  <w:style w:type="paragraph" w:customStyle="1" w:styleId="2">
    <w:name w:val="목록2"/>
    <w:basedOn w:val="1"/>
    <w:link w:val="2Char"/>
    <w:qFormat/>
    <w:rsid w:val="003A5B62"/>
    <w:pPr>
      <w:numPr>
        <w:numId w:val="2"/>
      </w:numPr>
      <w:ind w:leftChars="150" w:left="150" w:hanging="403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A5B62"/>
    <w:rPr>
      <w:rFonts w:ascii="굴림체" w:eastAsia="굴림체"/>
    </w:rPr>
  </w:style>
  <w:style w:type="character" w:customStyle="1" w:styleId="1Char">
    <w:name w:val="목록1 Char"/>
    <w:basedOn w:val="DefaultParagraphFont"/>
    <w:link w:val="1"/>
    <w:rsid w:val="007C00EB"/>
    <w:rPr>
      <w:rFonts w:ascii="굴림체" w:eastAsia="굴림체"/>
      <w:szCs w:val="20"/>
    </w:rPr>
  </w:style>
  <w:style w:type="character" w:customStyle="1" w:styleId="2Char">
    <w:name w:val="목록2 Char"/>
    <w:basedOn w:val="1Char"/>
    <w:link w:val="2"/>
    <w:rsid w:val="003A5B62"/>
    <w:rPr>
      <w:rFonts w:ascii="굴림" w:eastAsia="굴림"/>
      <w:szCs w:val="20"/>
    </w:rPr>
  </w:style>
  <w:style w:type="paragraph" w:customStyle="1" w:styleId="a0">
    <w:name w:val="코드표"/>
    <w:basedOn w:val="Normal"/>
    <w:link w:val="Char"/>
    <w:qFormat/>
    <w:rsid w:val="007C00EB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">
    <w:name w:val="코드표 Char"/>
    <w:basedOn w:val="DefaultParagraphFont"/>
    <w:link w:val="a0"/>
    <w:rsid w:val="007C00EB"/>
    <w:rPr>
      <w:rFonts w:ascii="굴림체" w:eastAsia="굴림체" w:cs="굴림체"/>
      <w:bCs/>
      <w:kern w:val="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005B9"/>
    <w:pPr>
      <w:spacing w:before="240" w:after="120"/>
      <w:outlineLvl w:val="0"/>
    </w:pPr>
    <w:rPr>
      <w:rFonts w:hAnsiTheme="majorHAnsi" w:cstheme="majorBidi"/>
      <w:b/>
      <w:bCs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005B9"/>
    <w:rPr>
      <w:rFonts w:ascii="굴림" w:eastAsia="굴림" w:hAnsiTheme="majorHAnsi" w:cstheme="majorBidi"/>
      <w:b/>
      <w:bCs/>
      <w:sz w:val="40"/>
      <w:szCs w:val="32"/>
    </w:rPr>
  </w:style>
  <w:style w:type="character" w:customStyle="1" w:styleId="a1">
    <w:name w:val="코드문자"/>
    <w:uiPriority w:val="1"/>
    <w:qFormat/>
    <w:rsid w:val="00454624"/>
    <w:rPr>
      <w:rFonts w:ascii="굴림체" w:eastAsia="굴림체"/>
    </w:rPr>
  </w:style>
  <w:style w:type="paragraph" w:styleId="BodyText">
    <w:name w:val="Body Text"/>
    <w:basedOn w:val="Normal"/>
    <w:link w:val="BodyTextChar"/>
    <w:uiPriority w:val="99"/>
    <w:semiHidden/>
    <w:unhideWhenUsed/>
    <w:rsid w:val="005838C9"/>
    <w:pPr>
      <w:spacing w:after="18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838C9"/>
    <w:rPr>
      <w:rFonts w:ascii="굴림" w:eastAsia="굴림"/>
    </w:rPr>
  </w:style>
  <w:style w:type="table" w:styleId="TableGrid">
    <w:name w:val="Table Grid"/>
    <w:basedOn w:val="TableNormal"/>
    <w:uiPriority w:val="39"/>
    <w:rsid w:val="007C0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7C00EB"/>
  </w:style>
  <w:style w:type="paragraph" w:styleId="TOC2">
    <w:name w:val="toc 2"/>
    <w:basedOn w:val="Normal"/>
    <w:next w:val="Normal"/>
    <w:autoRedefine/>
    <w:uiPriority w:val="39"/>
    <w:unhideWhenUsed/>
    <w:rsid w:val="007C00EB"/>
    <w:pPr>
      <w:ind w:leftChars="200" w:left="425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14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</w:pPr>
    <w:rPr>
      <w:rFonts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14C7"/>
    <w:rPr>
      <w:rFonts w:ascii="굴림체" w:eastAsia="굴림체" w:hAnsi="굴림체" w:cs="굴림체"/>
      <w:kern w:val="0"/>
      <w:sz w:val="24"/>
      <w:szCs w:val="24"/>
    </w:rPr>
  </w:style>
  <w:style w:type="paragraph" w:styleId="Revision">
    <w:name w:val="Revision"/>
    <w:hidden/>
    <w:uiPriority w:val="99"/>
    <w:semiHidden/>
    <w:rsid w:val="00D46734"/>
    <w:pPr>
      <w:spacing w:after="0" w:line="240" w:lineRule="auto"/>
      <w:jc w:val="left"/>
    </w:pPr>
    <w:rPr>
      <w:rFonts w:ascii="굴림" w:eastAsia="굴림"/>
      <w:szCs w:val="20"/>
    </w:rPr>
  </w:style>
  <w:style w:type="paragraph" w:customStyle="1" w:styleId="a2">
    <w:name w:val="소스코드표"/>
    <w:basedOn w:val="Normal"/>
    <w:link w:val="Char0"/>
    <w:qFormat/>
    <w:rsid w:val="007C00E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3">
    <w:name w:val="소스코드"/>
    <w:basedOn w:val="Normal"/>
    <w:link w:val="Char1"/>
    <w:qFormat/>
    <w:rsid w:val="007C00EB"/>
    <w:pPr>
      <w:adjustRightInd w:val="0"/>
      <w:snapToGrid w:val="0"/>
      <w:spacing w:line="220" w:lineRule="exact"/>
    </w:pPr>
  </w:style>
  <w:style w:type="character" w:customStyle="1" w:styleId="Char0">
    <w:name w:val="소스코드표 Char"/>
    <w:basedOn w:val="DefaultParagraphFont"/>
    <w:link w:val="a2"/>
    <w:rsid w:val="007C00EB"/>
    <w:rPr>
      <w:rFonts w:ascii="굴림체" w:eastAsia="굴림체"/>
    </w:rPr>
  </w:style>
  <w:style w:type="character" w:customStyle="1" w:styleId="Char1">
    <w:name w:val="소스코드 Char"/>
    <w:basedOn w:val="DefaultParagraphFont"/>
    <w:link w:val="a3"/>
    <w:rsid w:val="007C00EB"/>
    <w:rPr>
      <w:rFonts w:ascii="굴림체" w:eastAsia="굴림체"/>
    </w:rPr>
  </w:style>
  <w:style w:type="paragraph" w:styleId="NormalWeb">
    <w:name w:val="Normal (Web)"/>
    <w:basedOn w:val="Normal"/>
    <w:uiPriority w:val="99"/>
    <w:unhideWhenUsed/>
    <w:rsid w:val="007C00E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7C00EB"/>
  </w:style>
  <w:style w:type="character" w:customStyle="1" w:styleId="ng-binding">
    <w:name w:val="ng-binding"/>
    <w:basedOn w:val="DefaultParagraphFont"/>
    <w:rsid w:val="007C00EB"/>
  </w:style>
  <w:style w:type="character" w:customStyle="1" w:styleId="il">
    <w:name w:val="il"/>
    <w:basedOn w:val="DefaultParagraphFont"/>
    <w:rsid w:val="007C00EB"/>
  </w:style>
  <w:style w:type="character" w:customStyle="1" w:styleId="im">
    <w:name w:val="im"/>
    <w:basedOn w:val="DefaultParagraphFont"/>
    <w:rsid w:val="007C00EB"/>
  </w:style>
  <w:style w:type="paragraph" w:customStyle="1" w:styleId="a4">
    <w:name w:val="바탕글"/>
    <w:basedOn w:val="Normal"/>
    <w:rsid w:val="007C00EB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Normal"/>
    <w:rsid w:val="007C00EB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7C00EB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7C00EB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7C00EB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7C00EB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7C00EB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7C00EB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7C00EB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7C00EB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7C00EB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5">
    <w:name w:val="출력"/>
    <w:basedOn w:val="a3"/>
    <w:link w:val="Char2"/>
    <w:autoRedefine/>
    <w:qFormat/>
    <w:rsid w:val="007C00EB"/>
    <w:pPr>
      <w:spacing w:line="200" w:lineRule="exact"/>
    </w:pPr>
    <w:rPr>
      <w:sz w:val="18"/>
    </w:rPr>
  </w:style>
  <w:style w:type="character" w:customStyle="1" w:styleId="Char2">
    <w:name w:val="출력 Char"/>
    <w:basedOn w:val="Char1"/>
    <w:link w:val="a5"/>
    <w:rsid w:val="007C00EB"/>
    <w:rPr>
      <w:rFonts w:ascii="굴림체" w:eastAsia="굴림체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09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56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44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48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5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7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63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04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63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53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26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61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45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54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56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29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8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48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o365skhu-my.sharepoint.com/personal/lsj_office_skhu_ac_kr/Documents/&#47928;&#49436;/&#47928;&#49436;&#53596;&#54540;&#47551;/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21EC9-B7CF-4D9E-8D8C-A03278FAB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1547</TotalTime>
  <Pages>18</Pages>
  <Words>1434</Words>
  <Characters>8179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Seungjin Lee</cp:lastModifiedBy>
  <cp:revision>251</cp:revision>
  <cp:lastPrinted>2014-09-04T07:58:00Z</cp:lastPrinted>
  <dcterms:created xsi:type="dcterms:W3CDTF">2014-08-22T10:02:00Z</dcterms:created>
  <dcterms:modified xsi:type="dcterms:W3CDTF">2019-10-28T01:22:00Z</dcterms:modified>
</cp:coreProperties>
</file>